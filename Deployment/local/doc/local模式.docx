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27A" w:rsidRDefault="003F05B0">
      <w:pPr>
        <w:pStyle w:val="1"/>
        <w:numPr>
          <w:ilvl w:val="0"/>
          <w:numId w:val="0"/>
        </w:numPr>
        <w:ind w:left="400"/>
        <w:jc w:val="center"/>
        <w:rPr>
          <w:rFonts w:asciiTheme="majorEastAsia" w:hAnsiTheme="majorEastAsia" w:cstheme="majorEastAsia" w:hint="default"/>
        </w:rPr>
      </w:pPr>
      <w:bookmarkStart w:id="0" w:name="_Toc31744"/>
      <w:r>
        <w:rPr>
          <w:rFonts w:asciiTheme="majorEastAsia" w:hAnsiTheme="majorEastAsia" w:cstheme="majorEastAsia"/>
        </w:rPr>
        <w:t>高创集群&amp;项目部署指导书</w:t>
      </w:r>
      <w:bookmarkEnd w:id="0"/>
    </w:p>
    <w:p w:rsidR="0050427A" w:rsidRDefault="003F05B0">
      <w:pPr>
        <w:pStyle w:val="1"/>
        <w:rPr>
          <w:rFonts w:hint="default"/>
        </w:rPr>
      </w:pPr>
      <w:bookmarkStart w:id="1" w:name="_Toc17414"/>
      <w:r>
        <w:t>装机要求</w:t>
      </w:r>
      <w:bookmarkEnd w:id="1"/>
    </w:p>
    <w:p w:rsidR="0050427A" w:rsidRDefault="003F05B0">
      <w:r>
        <w:rPr>
          <w:rFonts w:hint="eastAsia"/>
          <w:b/>
          <w:bCs/>
        </w:rPr>
        <w:t>操作系统：</w:t>
      </w:r>
      <w:r>
        <w:rPr>
          <w:rFonts w:hint="eastAsia"/>
          <w:b/>
          <w:bCs/>
        </w:rPr>
        <w:tab/>
      </w:r>
      <w:r>
        <w:rPr>
          <w:rFonts w:hint="eastAsia"/>
        </w:rPr>
        <w:t>Centos 7.5.1804</w:t>
      </w:r>
    </w:p>
    <w:p w:rsidR="0050427A" w:rsidRDefault="003F05B0">
      <w:pPr>
        <w:rPr>
          <w:b/>
          <w:bCs/>
        </w:rPr>
      </w:pPr>
      <w:r>
        <w:rPr>
          <w:rFonts w:hint="eastAsia"/>
          <w:b/>
          <w:bCs/>
        </w:rPr>
        <w:t>磁盘划分：</w:t>
      </w:r>
      <w:r>
        <w:rPr>
          <w:rFonts w:hint="eastAsia"/>
          <w:b/>
          <w:bCs/>
        </w:rPr>
        <w:tab/>
      </w:r>
    </w:p>
    <w:p w:rsidR="0050427A" w:rsidRDefault="003F05B0">
      <w:r>
        <w:rPr>
          <w:rFonts w:hint="eastAsia"/>
        </w:rPr>
        <w:t xml:space="preserve">1. </w:t>
      </w:r>
      <w:r>
        <w:rPr>
          <w:rFonts w:hint="eastAsia"/>
        </w:rPr>
        <w:t>除</w:t>
      </w:r>
      <w:r>
        <w:rPr>
          <w:rFonts w:hint="eastAsia"/>
        </w:rPr>
        <w:t>/</w:t>
      </w:r>
      <w:r>
        <w:rPr>
          <w:rFonts w:hint="eastAsia"/>
        </w:rPr>
        <w:t>，</w:t>
      </w:r>
      <w:r>
        <w:rPr>
          <w:rFonts w:hint="eastAsia"/>
        </w:rPr>
        <w:t>/boot</w:t>
      </w:r>
      <w:r>
        <w:rPr>
          <w:rFonts w:hint="eastAsia"/>
        </w:rPr>
        <w:t>，</w:t>
      </w:r>
      <w:r>
        <w:rPr>
          <w:rFonts w:hint="eastAsia"/>
        </w:rPr>
        <w:t>swap</w:t>
      </w:r>
      <w:r>
        <w:rPr>
          <w:rFonts w:hint="eastAsia"/>
        </w:rPr>
        <w:t>以外，剩余磁盘均挂载到</w:t>
      </w:r>
      <w:r>
        <w:rPr>
          <w:rFonts w:hint="eastAsia"/>
        </w:rPr>
        <w:t>/opt</w:t>
      </w:r>
      <w:r>
        <w:rPr>
          <w:rFonts w:hint="eastAsia"/>
        </w:rPr>
        <w:t>下</w:t>
      </w:r>
    </w:p>
    <w:p w:rsidR="0050427A" w:rsidRDefault="003F05B0">
      <w:pPr>
        <w:numPr>
          <w:ilvl w:val="0"/>
          <w:numId w:val="2"/>
        </w:numPr>
        <w:ind w:left="1050"/>
      </w:pPr>
      <w:r>
        <w:rPr>
          <w:rFonts w:hint="eastAsia"/>
        </w:rPr>
        <w:t xml:space="preserve">/boot </w:t>
      </w:r>
      <w:r>
        <w:rPr>
          <w:rFonts w:hint="eastAsia"/>
        </w:rPr>
        <w:t>和</w:t>
      </w:r>
      <w:r>
        <w:rPr>
          <w:rFonts w:hint="eastAsia"/>
        </w:rPr>
        <w:t>swap</w:t>
      </w:r>
      <w:r>
        <w:rPr>
          <w:rFonts w:hint="eastAsia"/>
        </w:rPr>
        <w:t>规划完成后，剩余磁盘直接挂载至</w:t>
      </w:r>
      <w:r>
        <w:rPr>
          <w:rFonts w:hint="eastAsia"/>
        </w:rPr>
        <w:t>/</w:t>
      </w:r>
      <w:r>
        <w:rPr>
          <w:rFonts w:hint="eastAsia"/>
        </w:rPr>
        <w:t>目录下</w:t>
      </w:r>
    </w:p>
    <w:p w:rsidR="0050427A" w:rsidRDefault="003F05B0">
      <w:pPr>
        <w:numPr>
          <w:ilvl w:val="0"/>
          <w:numId w:val="2"/>
        </w:numPr>
        <w:ind w:left="1050"/>
      </w:pPr>
      <w:r>
        <w:rPr>
          <w:rFonts w:hint="eastAsia"/>
        </w:rPr>
        <w:t>规划系统必要分区如</w:t>
      </w:r>
      <w:r>
        <w:rPr>
          <w:rFonts w:hint="eastAsia"/>
        </w:rPr>
        <w:t>/boot</w:t>
      </w:r>
      <w:r>
        <w:rPr>
          <w:rFonts w:hint="eastAsia"/>
        </w:rPr>
        <w:t>，</w:t>
      </w:r>
      <w:r>
        <w:rPr>
          <w:rFonts w:hint="eastAsia"/>
        </w:rPr>
        <w:t>swap</w:t>
      </w:r>
      <w:r>
        <w:rPr>
          <w:rFonts w:hint="eastAsia"/>
        </w:rPr>
        <w:t>后，剩余磁盘先不做分区和挂载，待装机成功后自由划分（不推荐）</w:t>
      </w:r>
    </w:p>
    <w:p w:rsidR="0050427A" w:rsidRDefault="003F05B0">
      <w:pPr>
        <w:rPr>
          <w:b/>
          <w:bCs/>
          <w:color w:val="FF0000"/>
        </w:rPr>
      </w:pPr>
      <w:r>
        <w:rPr>
          <w:rFonts w:hint="eastAsia"/>
          <w:b/>
          <w:bCs/>
        </w:rPr>
        <w:t>文件系统格式：</w:t>
      </w:r>
      <w:r>
        <w:rPr>
          <w:rFonts w:hint="eastAsia"/>
          <w:b/>
          <w:bCs/>
          <w:color w:val="FF0000"/>
        </w:rPr>
        <w:t>必须统一使用</w:t>
      </w:r>
      <w:r>
        <w:rPr>
          <w:rFonts w:hint="eastAsia"/>
          <w:b/>
          <w:bCs/>
          <w:color w:val="FF0000"/>
        </w:rPr>
        <w:t>ext4</w:t>
      </w:r>
      <w:r>
        <w:rPr>
          <w:rFonts w:hint="eastAsia"/>
          <w:b/>
          <w:bCs/>
          <w:color w:val="FF0000"/>
        </w:rPr>
        <w:t>文件系统！！</w:t>
      </w:r>
    </w:p>
    <w:p w:rsidR="0050427A" w:rsidRDefault="003F05B0">
      <w:pPr>
        <w:pStyle w:val="2"/>
      </w:pPr>
      <w:r>
        <w:rPr>
          <w:rFonts w:hint="eastAsia"/>
        </w:rPr>
        <w:t>服务器小型化平台搭建（</w:t>
      </w:r>
      <w:r>
        <w:rPr>
          <w:rFonts w:hint="eastAsia"/>
        </w:rPr>
        <w:t>Local</w:t>
      </w:r>
      <w:r>
        <w:rPr>
          <w:rFonts w:hint="eastAsia"/>
        </w:rPr>
        <w:t>模式）</w:t>
      </w:r>
    </w:p>
    <w:p w:rsidR="0050427A" w:rsidRDefault="003F05B0">
      <w:pPr>
        <w:pStyle w:val="3"/>
      </w:pPr>
      <w:r>
        <w:rPr>
          <w:rFonts w:hint="eastAsia"/>
        </w:rPr>
        <w:t>安装环境准备（三选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，推荐方式三）</w:t>
      </w:r>
    </w:p>
    <w:p w:rsidR="0050427A" w:rsidRDefault="003F05B0">
      <w:pPr>
        <w:pStyle w:val="4"/>
        <w:numPr>
          <w:ilvl w:val="3"/>
          <w:numId w:val="0"/>
        </w:numPr>
        <w:ind w:left="737"/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CentOS</w:t>
      </w:r>
      <w:r>
        <w:rPr>
          <w:rFonts w:hint="eastAsia"/>
        </w:rPr>
        <w:t>服务器在线安装</w:t>
      </w:r>
      <w:r w:rsidR="002306E3" w:rsidRPr="00EF1EE9">
        <w:rPr>
          <w:rFonts w:hint="eastAsia"/>
          <w:color w:val="FF0000"/>
        </w:rPr>
        <w:t>(</w:t>
      </w:r>
      <w:r w:rsidR="002306E3" w:rsidRPr="00EF1EE9">
        <w:rPr>
          <w:rFonts w:hint="eastAsia"/>
          <w:color w:val="FF0000"/>
        </w:rPr>
        <w:t>版本</w:t>
      </w:r>
      <w:r w:rsidR="002306E3" w:rsidRPr="00EF1EE9">
        <w:rPr>
          <w:rFonts w:hint="eastAsia"/>
          <w:color w:val="FF0000"/>
        </w:rPr>
        <w:t>:</w:t>
      </w:r>
      <w:r w:rsidR="002306E3" w:rsidRPr="00EF1EE9">
        <w:rPr>
          <w:color w:val="FF0000"/>
        </w:rPr>
        <w:t>Docker version 18.0</w:t>
      </w:r>
      <w:r w:rsidR="00035DFF">
        <w:rPr>
          <w:color w:val="FF0000"/>
        </w:rPr>
        <w:t>9</w:t>
      </w:r>
      <w:r w:rsidR="002306E3" w:rsidRPr="00EF1EE9">
        <w:rPr>
          <w:color w:val="FF0000"/>
        </w:rPr>
        <w:t>.</w:t>
      </w:r>
      <w:r w:rsidR="00035DFF">
        <w:rPr>
          <w:color w:val="FF0000"/>
        </w:rPr>
        <w:t>0</w:t>
      </w:r>
      <w:r w:rsidR="002306E3" w:rsidRPr="00EF1EE9">
        <w:rPr>
          <w:rFonts w:hint="eastAsia"/>
          <w:color w:val="FF0000"/>
        </w:rPr>
        <w:t>)</w:t>
      </w:r>
    </w:p>
    <w:p w:rsidR="0050427A" w:rsidRDefault="003F05B0">
      <w:pPr>
        <w:pStyle w:val="4"/>
      </w:pPr>
      <w:r>
        <w:rPr>
          <w:rFonts w:hint="eastAsia"/>
        </w:rPr>
        <w:t>Docker</w:t>
      </w:r>
      <w:r>
        <w:rPr>
          <w:rFonts w:hint="eastAsia"/>
        </w:rPr>
        <w:t>的安装</w:t>
      </w:r>
      <w:r w:rsidR="008D416C">
        <w:rPr>
          <w:rFonts w:hint="eastAsia"/>
        </w:rPr>
        <w:t>(</w:t>
      </w:r>
      <w:r w:rsidR="008D416C">
        <w:rPr>
          <w:rFonts w:hint="eastAsia"/>
        </w:rPr>
        <w:t>方式</w:t>
      </w:r>
      <w:proofErr w:type="gramStart"/>
      <w:r w:rsidR="008D416C">
        <w:rPr>
          <w:rFonts w:hint="eastAsia"/>
        </w:rPr>
        <w:t>一</w:t>
      </w:r>
      <w:proofErr w:type="gramEnd"/>
      <w:r w:rsidR="008D416C">
        <w:rPr>
          <w:rFonts w:hint="eastAsia"/>
        </w:rPr>
        <w:t>)</w:t>
      </w:r>
    </w:p>
    <w:p w:rsidR="0050427A" w:rsidRDefault="003F05B0">
      <w:pPr>
        <w:numPr>
          <w:ilvl w:val="0"/>
          <w:numId w:val="3"/>
        </w:numPr>
        <w:ind w:left="1050"/>
      </w:pPr>
      <w:r>
        <w:rPr>
          <w:rFonts w:hint="eastAsia"/>
        </w:rPr>
        <w:t>查看你当前的内核版本（注：</w:t>
      </w:r>
      <w:r>
        <w:rPr>
          <w:rFonts w:hint="eastAsia"/>
        </w:rPr>
        <w:t xml:space="preserve">Docker </w:t>
      </w:r>
      <w:r>
        <w:rPr>
          <w:rFonts w:hint="eastAsia"/>
        </w:rPr>
        <w:t>运行在</w:t>
      </w:r>
      <w:r>
        <w:rPr>
          <w:rFonts w:hint="eastAsia"/>
        </w:rPr>
        <w:t xml:space="preserve"> CentOS 7 </w:t>
      </w:r>
      <w:r>
        <w:rPr>
          <w:rFonts w:hint="eastAsia"/>
        </w:rPr>
        <w:t>上，要求系统为</w:t>
      </w:r>
      <w:r>
        <w:rPr>
          <w:rFonts w:hint="eastAsia"/>
        </w:rPr>
        <w:t>64</w:t>
      </w:r>
      <w:r>
        <w:rPr>
          <w:rFonts w:hint="eastAsia"/>
        </w:rPr>
        <w:t>位、系统内核版本为</w:t>
      </w:r>
      <w:r>
        <w:rPr>
          <w:rFonts w:hint="eastAsia"/>
        </w:rPr>
        <w:t xml:space="preserve"> 3.10 </w:t>
      </w:r>
      <w:r>
        <w:rPr>
          <w:rFonts w:hint="eastAsia"/>
        </w:rPr>
        <w:t>以上）</w:t>
      </w:r>
    </w:p>
    <w:p w:rsidR="0050427A" w:rsidRDefault="003F05B0">
      <w:pPr>
        <w:ind w:leftChars="0" w:left="735"/>
      </w:pP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 xml:space="preserve"> -r</w:t>
      </w:r>
    </w:p>
    <w:p w:rsidR="0050427A" w:rsidRDefault="003F05B0">
      <w:pPr>
        <w:ind w:leftChars="0" w:left="735"/>
      </w:pPr>
      <w:r>
        <w:rPr>
          <w:noProof/>
        </w:rPr>
        <w:drawing>
          <wp:inline distT="0" distB="0" distL="114300" distR="114300">
            <wp:extent cx="3190240" cy="54292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0427A" w:rsidRDefault="003F05B0">
      <w:pPr>
        <w:numPr>
          <w:ilvl w:val="0"/>
          <w:numId w:val="3"/>
        </w:numPr>
        <w:ind w:left="1050"/>
      </w:pPr>
      <w:r>
        <w:rPr>
          <w:rFonts w:hint="eastAsia"/>
        </w:rPr>
        <w:t>安装必要的系统工具</w:t>
      </w:r>
    </w:p>
    <w:p w:rsidR="0050427A" w:rsidRDefault="003F05B0">
      <w:pPr>
        <w:ind w:leftChars="0" w:left="735"/>
      </w:pPr>
      <w:r>
        <w:rPr>
          <w:rFonts w:hint="eastAsia"/>
        </w:rPr>
        <w:t>yum install -y yum-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 xml:space="preserve"> device-mapper-persistent-data lvm2</w:t>
      </w:r>
    </w:p>
    <w:p w:rsidR="00F1739C" w:rsidRDefault="00F1739C">
      <w:pPr>
        <w:ind w:leftChars="0" w:left="735"/>
        <w:rPr>
          <w:rFonts w:hint="eastAsia"/>
        </w:rPr>
      </w:pPr>
      <w:r>
        <w:rPr>
          <w:noProof/>
        </w:rPr>
        <w:drawing>
          <wp:inline distT="0" distB="0" distL="0" distR="0" wp14:anchorId="47AB4E59" wp14:editId="35514175">
            <wp:extent cx="6188710" cy="101854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7A" w:rsidRDefault="003F05B0">
      <w:pPr>
        <w:numPr>
          <w:ilvl w:val="0"/>
          <w:numId w:val="3"/>
        </w:numPr>
        <w:ind w:left="1050"/>
      </w:pPr>
      <w:r>
        <w:rPr>
          <w:rFonts w:hint="eastAsia"/>
        </w:rPr>
        <w:lastRenderedPageBreak/>
        <w:t>添加软件源信息</w:t>
      </w:r>
    </w:p>
    <w:p w:rsidR="0050427A" w:rsidRDefault="003F05B0">
      <w:pPr>
        <w:ind w:leftChars="0" w:left="735"/>
      </w:pPr>
      <w:r>
        <w:rPr>
          <w:rFonts w:hint="eastAsia"/>
        </w:rPr>
        <w:t xml:space="preserve">yum-config-manager --add-repo </w:t>
      </w:r>
      <w:hyperlink r:id="rId10" w:history="1">
        <w:r w:rsidR="00BE5693" w:rsidRPr="00B70BB0">
          <w:rPr>
            <w:rStyle w:val="aa"/>
            <w:rFonts w:hint="eastAsia"/>
          </w:rPr>
          <w:t>http://mirrors.aliyun.com/docker-ce/linux/centos/docker-ce.repo</w:t>
        </w:r>
      </w:hyperlink>
    </w:p>
    <w:p w:rsidR="00BE5693" w:rsidRPr="00BE5693" w:rsidRDefault="00BE5693">
      <w:pPr>
        <w:ind w:leftChars="0" w:left="735"/>
        <w:rPr>
          <w:rFonts w:hint="eastAsia"/>
        </w:rPr>
      </w:pPr>
      <w:r>
        <w:rPr>
          <w:noProof/>
        </w:rPr>
        <w:drawing>
          <wp:inline distT="0" distB="0" distL="0" distR="0" wp14:anchorId="2A345250" wp14:editId="0A6FFA12">
            <wp:extent cx="6188710" cy="511175"/>
            <wp:effectExtent l="0" t="0" r="254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7A" w:rsidRDefault="003F05B0">
      <w:pPr>
        <w:numPr>
          <w:ilvl w:val="0"/>
          <w:numId w:val="3"/>
        </w:numPr>
        <w:ind w:left="1050"/>
      </w:pPr>
      <w:r>
        <w:rPr>
          <w:rFonts w:hint="eastAsia"/>
        </w:rPr>
        <w:t>更新</w:t>
      </w:r>
      <w:r>
        <w:rPr>
          <w:rFonts w:hint="eastAsia"/>
        </w:rPr>
        <w:t xml:space="preserve"> yum </w:t>
      </w:r>
      <w:r>
        <w:rPr>
          <w:rFonts w:hint="eastAsia"/>
        </w:rPr>
        <w:t>缓存</w:t>
      </w:r>
    </w:p>
    <w:p w:rsidR="0050427A" w:rsidRDefault="003F05B0">
      <w:pPr>
        <w:ind w:leftChars="0" w:left="735"/>
      </w:pPr>
      <w:r>
        <w:rPr>
          <w:rFonts w:hint="eastAsia"/>
        </w:rPr>
        <w:t xml:space="preserve">yum </w:t>
      </w:r>
      <w:proofErr w:type="spellStart"/>
      <w:r>
        <w:rPr>
          <w:rFonts w:hint="eastAsia"/>
        </w:rPr>
        <w:t>makecache</w:t>
      </w:r>
      <w:proofErr w:type="spellEnd"/>
      <w:r>
        <w:rPr>
          <w:rFonts w:hint="eastAsia"/>
        </w:rPr>
        <w:t xml:space="preserve"> fast</w:t>
      </w:r>
    </w:p>
    <w:p w:rsidR="0096271D" w:rsidRDefault="0096271D">
      <w:pPr>
        <w:ind w:leftChars="0" w:left="735"/>
        <w:rPr>
          <w:rFonts w:hint="eastAsia"/>
        </w:rPr>
      </w:pPr>
      <w:r>
        <w:rPr>
          <w:noProof/>
        </w:rPr>
        <w:drawing>
          <wp:inline distT="0" distB="0" distL="0" distR="0" wp14:anchorId="46695CF4" wp14:editId="5703CC0E">
            <wp:extent cx="6188710" cy="116332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7A" w:rsidRDefault="003F05B0">
      <w:pPr>
        <w:numPr>
          <w:ilvl w:val="0"/>
          <w:numId w:val="3"/>
        </w:numPr>
        <w:ind w:left="1050"/>
      </w:pPr>
      <w:r>
        <w:rPr>
          <w:rFonts w:hint="eastAsia"/>
        </w:rPr>
        <w:t>安装</w:t>
      </w:r>
      <w:r>
        <w:rPr>
          <w:rFonts w:hint="eastAsia"/>
        </w:rPr>
        <w:t xml:space="preserve"> docker-</w:t>
      </w:r>
      <w:proofErr w:type="spellStart"/>
      <w:r>
        <w:rPr>
          <w:rFonts w:hint="eastAsia"/>
        </w:rPr>
        <w:t>ce</w:t>
      </w:r>
      <w:proofErr w:type="spellEnd"/>
    </w:p>
    <w:p w:rsidR="00FE2A14" w:rsidRDefault="007D21BB">
      <w:pPr>
        <w:ind w:leftChars="0" w:left="735"/>
      </w:pPr>
      <w:r w:rsidRPr="007D21BB">
        <w:t>yum list docker-</w:t>
      </w:r>
      <w:proofErr w:type="spellStart"/>
      <w:r w:rsidRPr="007D21BB">
        <w:t>ce</w:t>
      </w:r>
      <w:proofErr w:type="spellEnd"/>
      <w:r w:rsidRPr="007D21BB">
        <w:t xml:space="preserve"> --</w:t>
      </w:r>
      <w:proofErr w:type="spellStart"/>
      <w:r w:rsidRPr="007D21BB">
        <w:t>showduplicates</w:t>
      </w:r>
      <w:proofErr w:type="spellEnd"/>
      <w:r w:rsidRPr="007D21BB">
        <w:t xml:space="preserve"> | sort -r</w:t>
      </w:r>
    </w:p>
    <w:p w:rsidR="00CA0546" w:rsidRDefault="00CA0546">
      <w:pPr>
        <w:ind w:leftChars="0" w:left="735"/>
        <w:rPr>
          <w:rFonts w:hint="eastAsia"/>
        </w:rPr>
      </w:pPr>
      <w:r>
        <w:rPr>
          <w:noProof/>
        </w:rPr>
        <w:drawing>
          <wp:inline distT="0" distB="0" distL="0" distR="0" wp14:anchorId="2CC3769C" wp14:editId="01A3570C">
            <wp:extent cx="6188710" cy="274828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7A" w:rsidRDefault="003F05B0">
      <w:pPr>
        <w:ind w:leftChars="0" w:left="735"/>
      </w:pPr>
      <w:r>
        <w:rPr>
          <w:rFonts w:hint="eastAsia"/>
        </w:rPr>
        <w:t>yum -y install docker-ce</w:t>
      </w:r>
      <w:r w:rsidR="003A7BA1">
        <w:rPr>
          <w:rFonts w:hint="eastAsia"/>
        </w:rPr>
        <w:t>-</w:t>
      </w:r>
      <w:r w:rsidR="003A7BA1" w:rsidRPr="003A7BA1">
        <w:t>18.06.1.ce-3.el7</w:t>
      </w:r>
    </w:p>
    <w:p w:rsidR="004E0A67" w:rsidRDefault="005D726F">
      <w:pPr>
        <w:ind w:leftChars="0" w:left="735"/>
      </w:pPr>
      <w:r>
        <w:rPr>
          <w:rFonts w:hint="eastAsia"/>
        </w:rPr>
        <w:t>查看版本</w:t>
      </w:r>
    </w:p>
    <w:p w:rsidR="003D6571" w:rsidRDefault="001B016D">
      <w:pPr>
        <w:ind w:leftChars="0" w:left="735"/>
        <w:rPr>
          <w:rFonts w:hint="eastAsia"/>
        </w:rPr>
      </w:pPr>
      <w:r>
        <w:t>d</w:t>
      </w:r>
      <w:r w:rsidR="003D6571">
        <w:t>ocker --version</w:t>
      </w:r>
    </w:p>
    <w:p w:rsidR="00710A73" w:rsidRDefault="00687E2D">
      <w:pPr>
        <w:ind w:leftChars="0" w:left="735"/>
        <w:rPr>
          <w:rFonts w:hint="eastAsia"/>
        </w:rPr>
      </w:pPr>
      <w:r>
        <w:rPr>
          <w:noProof/>
        </w:rPr>
        <w:drawing>
          <wp:inline distT="0" distB="0" distL="0" distR="0" wp14:anchorId="4305F3E1" wp14:editId="35B4D6CB">
            <wp:extent cx="5695238" cy="333333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7A" w:rsidRDefault="003F05B0">
      <w:pPr>
        <w:numPr>
          <w:ilvl w:val="0"/>
          <w:numId w:val="3"/>
        </w:numPr>
        <w:ind w:left="1050"/>
      </w:pPr>
      <w:r>
        <w:rPr>
          <w:rFonts w:hint="eastAsia"/>
        </w:rPr>
        <w:t>启动</w:t>
      </w:r>
      <w:r>
        <w:rPr>
          <w:rFonts w:hint="eastAsia"/>
        </w:rPr>
        <w:t>docker</w:t>
      </w:r>
    </w:p>
    <w:p w:rsidR="0050427A" w:rsidRDefault="003F05B0">
      <w:pPr>
        <w:ind w:leftChars="0" w:left="735"/>
      </w:pP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start docker</w:t>
      </w:r>
    </w:p>
    <w:p w:rsidR="0050427A" w:rsidRDefault="003F05B0">
      <w:pPr>
        <w:numPr>
          <w:ilvl w:val="0"/>
          <w:numId w:val="3"/>
        </w:numPr>
        <w:ind w:left="1050"/>
      </w:pPr>
      <w:r>
        <w:rPr>
          <w:rFonts w:hint="eastAsia"/>
        </w:rPr>
        <w:t>添加开机自启动</w:t>
      </w:r>
    </w:p>
    <w:p w:rsidR="0050427A" w:rsidRDefault="003F05B0">
      <w:pPr>
        <w:ind w:leftChars="0" w:left="735"/>
      </w:pP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enable docker</w:t>
      </w:r>
    </w:p>
    <w:p w:rsidR="0050427A" w:rsidRDefault="003F05B0">
      <w:pPr>
        <w:numPr>
          <w:ilvl w:val="0"/>
          <w:numId w:val="3"/>
        </w:numPr>
        <w:ind w:left="1050"/>
      </w:pPr>
      <w:r>
        <w:rPr>
          <w:rFonts w:hint="eastAsia"/>
        </w:rPr>
        <w:lastRenderedPageBreak/>
        <w:t>测试运行</w:t>
      </w:r>
      <w:r>
        <w:rPr>
          <w:rFonts w:hint="eastAsia"/>
        </w:rPr>
        <w:t xml:space="preserve"> hello-world</w:t>
      </w:r>
    </w:p>
    <w:p w:rsidR="0050427A" w:rsidRDefault="003F05B0">
      <w:pPr>
        <w:ind w:leftChars="0" w:left="735"/>
      </w:pPr>
      <w:r>
        <w:rPr>
          <w:noProof/>
        </w:rPr>
        <w:drawing>
          <wp:inline distT="0" distB="0" distL="114300" distR="114300">
            <wp:extent cx="5790565" cy="666750"/>
            <wp:effectExtent l="0" t="0" r="63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74C6F" w:rsidRDefault="00B74C6F" w:rsidP="00B74C6F">
      <w:pPr>
        <w:pStyle w:val="4"/>
        <w:numPr>
          <w:ilvl w:val="0"/>
          <w:numId w:val="0"/>
        </w:numPr>
        <w:ind w:left="737"/>
      </w:pPr>
      <w:r>
        <w:rPr>
          <w:rFonts w:hint="eastAsia"/>
        </w:rPr>
        <w:t>Docker</w:t>
      </w:r>
      <w:r>
        <w:rPr>
          <w:rFonts w:hint="eastAsia"/>
        </w:rPr>
        <w:t>的安装</w:t>
      </w:r>
      <w:r>
        <w:rPr>
          <w:rFonts w:hint="eastAsia"/>
        </w:rPr>
        <w:t>(</w:t>
      </w:r>
      <w:r>
        <w:rPr>
          <w:rFonts w:hint="eastAsia"/>
        </w:rPr>
        <w:t>方式二</w:t>
      </w:r>
      <w:r>
        <w:rPr>
          <w:rFonts w:hint="eastAsia"/>
        </w:rPr>
        <w:t>)</w:t>
      </w:r>
      <w:r w:rsidR="000F45EC">
        <w:rPr>
          <w:rFonts w:hint="eastAsia"/>
        </w:rPr>
        <w:t>(</w:t>
      </w:r>
      <w:r w:rsidR="000E7C93">
        <w:rPr>
          <w:rFonts w:hint="eastAsia"/>
        </w:rPr>
        <w:t>机器带</w:t>
      </w:r>
      <w:r w:rsidR="00EF1EE9">
        <w:rPr>
          <w:rFonts w:hint="eastAsia"/>
        </w:rPr>
        <w:t>有</w:t>
      </w:r>
      <w:r w:rsidR="000F45EC">
        <w:t>GP</w:t>
      </w:r>
      <w:r w:rsidR="001B2E41">
        <w:t>U</w:t>
      </w:r>
      <w:r w:rsidR="000F45EC">
        <w:rPr>
          <w:rFonts w:hint="eastAsia"/>
        </w:rPr>
        <w:t>)</w:t>
      </w:r>
    </w:p>
    <w:p w:rsidR="00B74C6F" w:rsidRDefault="00226BE8" w:rsidP="00226BE8">
      <w:pPr>
        <w:ind w:leftChars="0" w:left="0"/>
      </w:pPr>
      <w:r>
        <w:rPr>
          <w:rFonts w:hint="eastAsia"/>
        </w:rPr>
        <w:tab/>
        <w:t xml:space="preserve">   </w:t>
      </w:r>
      <w:r w:rsidR="0002707C">
        <w:rPr>
          <w:rFonts w:hint="eastAsia"/>
        </w:rPr>
        <w:t>1</w:t>
      </w:r>
      <w:r w:rsidR="0002707C">
        <w:rPr>
          <w:rFonts w:hint="eastAsia"/>
        </w:rPr>
        <w:t>）</w:t>
      </w:r>
      <w:r w:rsidR="006B4EE6">
        <w:rPr>
          <w:rFonts w:hint="eastAsia"/>
        </w:rPr>
        <w:t>准备</w:t>
      </w:r>
      <w:r w:rsidR="009F0BBF" w:rsidRPr="009F0BBF">
        <w:t>docker-install.tar.gz</w:t>
      </w:r>
      <w:r w:rsidR="009F0BBF">
        <w:rPr>
          <w:rFonts w:hint="eastAsia"/>
        </w:rPr>
        <w:t xml:space="preserve"> </w:t>
      </w:r>
      <w:r w:rsidR="009F0BBF">
        <w:rPr>
          <w:rFonts w:hint="eastAsia"/>
        </w:rPr>
        <w:t>包</w:t>
      </w:r>
      <w:r w:rsidR="009F0BBF">
        <w:rPr>
          <w:rFonts w:hint="eastAsia"/>
        </w:rPr>
        <w:t xml:space="preserve"> </w:t>
      </w:r>
      <w:r w:rsidR="009F0BBF">
        <w:rPr>
          <w:rFonts w:hint="eastAsia"/>
        </w:rPr>
        <w:t>放入</w:t>
      </w:r>
      <w:r w:rsidR="009F0BBF">
        <w:rPr>
          <w:rFonts w:hint="eastAsia"/>
        </w:rPr>
        <w:t>/opt</w:t>
      </w:r>
      <w:r w:rsidR="009F0BBF">
        <w:rPr>
          <w:rFonts w:hint="eastAsia"/>
        </w:rPr>
        <w:t>下面解压</w:t>
      </w:r>
    </w:p>
    <w:p w:rsidR="00FA112B" w:rsidRDefault="00FA112B" w:rsidP="00226BE8">
      <w:pPr>
        <w:ind w:leftChars="0" w:left="0"/>
      </w:pPr>
      <w:r>
        <w:rPr>
          <w:rFonts w:hint="eastAsia"/>
        </w:rPr>
        <w:tab/>
        <w:t xml:space="preserve">   tar </w:t>
      </w:r>
      <w:r>
        <w:t>–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</w:t>
      </w:r>
      <w:r w:rsidRPr="009F0BBF">
        <w:t>docker-install.tar.gz</w:t>
      </w:r>
      <w:r w:rsidR="00527A09">
        <w:rPr>
          <w:rFonts w:hint="eastAsia"/>
        </w:rPr>
        <w:t xml:space="preserve"> </w:t>
      </w:r>
    </w:p>
    <w:p w:rsidR="00714CCA" w:rsidRDefault="00175AD0" w:rsidP="00226BE8">
      <w:pPr>
        <w:ind w:leftChars="0" w:left="0"/>
      </w:pPr>
      <w:r>
        <w:rPr>
          <w:rFonts w:hint="eastAsia"/>
        </w:rPr>
        <w:t xml:space="preserve">       </w:t>
      </w:r>
      <w:r w:rsidR="0002707C">
        <w:rPr>
          <w:rFonts w:hint="eastAsia"/>
        </w:rPr>
        <w:t>2</w:t>
      </w:r>
      <w:r w:rsidR="0002707C">
        <w:rPr>
          <w:rFonts w:hint="eastAsia"/>
        </w:rPr>
        <w:t>）进入</w:t>
      </w:r>
      <w:r w:rsidR="0002707C">
        <w:rPr>
          <w:rFonts w:hint="eastAsia"/>
        </w:rPr>
        <w:t xml:space="preserve">cd  </w:t>
      </w:r>
      <w:r w:rsidR="0002707C" w:rsidRPr="0002707C">
        <w:t>/opt/docker/bin</w:t>
      </w:r>
      <w:r w:rsidR="0002707C">
        <w:rPr>
          <w:rFonts w:hint="eastAsia"/>
        </w:rPr>
        <w:t xml:space="preserve"> </w:t>
      </w:r>
      <w:r w:rsidR="0002707C">
        <w:rPr>
          <w:rFonts w:hint="eastAsia"/>
        </w:rPr>
        <w:t>目录</w:t>
      </w:r>
      <w:r w:rsidR="0002707C">
        <w:rPr>
          <w:rFonts w:hint="eastAsia"/>
        </w:rPr>
        <w:t xml:space="preserve"> </w:t>
      </w:r>
    </w:p>
    <w:p w:rsidR="0002707C" w:rsidRDefault="0002707C" w:rsidP="00226BE8">
      <w:pPr>
        <w:ind w:leftChars="0" w:left="0"/>
      </w:pPr>
      <w:r>
        <w:rPr>
          <w:rFonts w:hint="eastAsia"/>
        </w:rPr>
        <w:t xml:space="preserve">       </w:t>
      </w:r>
      <w:r>
        <w:rPr>
          <w:rFonts w:hint="eastAsia"/>
        </w:rPr>
        <w:t>安装</w:t>
      </w:r>
      <w:r>
        <w:rPr>
          <w:rFonts w:hint="eastAsia"/>
        </w:rPr>
        <w:t>docker</w:t>
      </w:r>
    </w:p>
    <w:p w:rsidR="0002707C" w:rsidRPr="00B74C6F" w:rsidRDefault="0002707C" w:rsidP="00226BE8">
      <w:pPr>
        <w:ind w:leftChars="0" w:left="0"/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sh</w:t>
      </w:r>
      <w:proofErr w:type="spellEnd"/>
      <w:r w:rsidR="00FE59EF">
        <w:rPr>
          <w:rFonts w:hint="eastAsia"/>
        </w:rPr>
        <w:t xml:space="preserve"> </w:t>
      </w:r>
      <w:r w:rsidR="006E2DED" w:rsidRPr="006E2DED">
        <w:t>docker-ce.sh</w:t>
      </w:r>
    </w:p>
    <w:p w:rsidR="00B74C6F" w:rsidRDefault="00BB7C64">
      <w:pPr>
        <w:ind w:leftChars="0" w:left="735"/>
      </w:pPr>
      <w:r>
        <w:rPr>
          <w:noProof/>
        </w:rPr>
        <w:drawing>
          <wp:inline distT="0" distB="0" distL="0" distR="0" wp14:anchorId="609D3648" wp14:editId="6D828AF3">
            <wp:extent cx="5486400" cy="7531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64" w:rsidRDefault="00BB7C64">
      <w:pPr>
        <w:ind w:leftChars="0" w:left="735"/>
      </w:pPr>
      <w:r>
        <w:rPr>
          <w:noProof/>
        </w:rPr>
        <w:drawing>
          <wp:inline distT="0" distB="0" distL="0" distR="0" wp14:anchorId="728392FD" wp14:editId="671EA122">
            <wp:extent cx="5486400" cy="2106295"/>
            <wp:effectExtent l="0" t="0" r="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49" w:rsidRDefault="00DB0A49">
      <w:pPr>
        <w:ind w:leftChars="0" w:left="735"/>
      </w:pPr>
      <w:r>
        <w:rPr>
          <w:rFonts w:hint="eastAsia"/>
        </w:rPr>
        <w:t>启动</w:t>
      </w:r>
      <w:r>
        <w:rPr>
          <w:rFonts w:hint="eastAsia"/>
        </w:rPr>
        <w:t>docker</w:t>
      </w:r>
    </w:p>
    <w:p w:rsidR="00DB0A49" w:rsidRDefault="001D3087">
      <w:pPr>
        <w:ind w:leftChars="0" w:left="735"/>
      </w:pPr>
      <w:proofErr w:type="spellStart"/>
      <w:r w:rsidRPr="001D3087">
        <w:t>systemctl</w:t>
      </w:r>
      <w:proofErr w:type="spellEnd"/>
      <w:r w:rsidRPr="001D3087">
        <w:t xml:space="preserve"> start </w:t>
      </w:r>
      <w:proofErr w:type="spellStart"/>
      <w:proofErr w:type="gramStart"/>
      <w:r w:rsidRPr="001D3087">
        <w:t>docker.service</w:t>
      </w:r>
      <w:proofErr w:type="spellEnd"/>
      <w:proofErr w:type="gramEnd"/>
    </w:p>
    <w:p w:rsidR="00300F22" w:rsidRDefault="00300F22">
      <w:pPr>
        <w:ind w:leftChars="0" w:left="735"/>
      </w:pPr>
      <w:r>
        <w:rPr>
          <w:rFonts w:hint="eastAsia"/>
        </w:rPr>
        <w:t>查看</w:t>
      </w:r>
      <w:proofErr w:type="spellStart"/>
      <w:r w:rsidRPr="00300F22">
        <w:t>nvidia</w:t>
      </w:r>
      <w:proofErr w:type="spellEnd"/>
      <w:r w:rsidRPr="00300F22">
        <w:t>-container-runtime</w:t>
      </w:r>
      <w:r>
        <w:rPr>
          <w:rFonts w:hint="eastAsia"/>
        </w:rPr>
        <w:t xml:space="preserve"> </w:t>
      </w:r>
      <w:r>
        <w:rPr>
          <w:rFonts w:hint="eastAsia"/>
        </w:rPr>
        <w:t>是否存在</w:t>
      </w:r>
    </w:p>
    <w:p w:rsidR="00300F22" w:rsidRDefault="00300F22">
      <w:pPr>
        <w:ind w:leftChars="0" w:left="735"/>
      </w:pPr>
      <w:r>
        <w:rPr>
          <w:noProof/>
        </w:rPr>
        <w:drawing>
          <wp:inline distT="0" distB="0" distL="0" distR="0" wp14:anchorId="708C6C07" wp14:editId="22A9BD54">
            <wp:extent cx="5486400" cy="43878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7A" w:rsidRDefault="003F05B0">
      <w:pPr>
        <w:pStyle w:val="4"/>
      </w:pPr>
      <w:r>
        <w:rPr>
          <w:rFonts w:hint="eastAsia"/>
        </w:rPr>
        <w:t>Docker-compose</w:t>
      </w:r>
      <w:r>
        <w:rPr>
          <w:rFonts w:hint="eastAsia"/>
        </w:rPr>
        <w:t>的安装</w:t>
      </w:r>
    </w:p>
    <w:p w:rsidR="0050427A" w:rsidRDefault="003F05B0">
      <w:pPr>
        <w:ind w:leftChars="0" w:left="420" w:firstLine="420"/>
      </w:pPr>
      <w:r>
        <w:rPr>
          <w:rFonts w:hint="eastAsia"/>
        </w:rPr>
        <w:t>1</w:t>
      </w:r>
      <w:r>
        <w:rPr>
          <w:rFonts w:hint="eastAsia"/>
        </w:rPr>
        <w:t>）在线下载工具</w:t>
      </w:r>
    </w:p>
    <w:p w:rsidR="0050427A" w:rsidRDefault="008810EF" w:rsidP="008810EF">
      <w:pPr>
        <w:ind w:leftChars="0" w:left="0"/>
      </w:pPr>
      <w:proofErr w:type="spellStart"/>
      <w:r w:rsidRPr="008810EF">
        <w:lastRenderedPageBreak/>
        <w:t>wget</w:t>
      </w:r>
      <w:proofErr w:type="spellEnd"/>
      <w:r w:rsidRPr="008810EF">
        <w:t xml:space="preserve"> </w:t>
      </w:r>
      <w:hyperlink r:id="rId19" w:history="1">
        <w:r w:rsidR="00462B60" w:rsidRPr="007D2563">
          <w:rPr>
            <w:rStyle w:val="aa"/>
          </w:rPr>
          <w:t>https://github.com/docker/compose/releases/download/1.23.0-rc3/docker-compose-Linux-x86_64</w:t>
        </w:r>
      </w:hyperlink>
    </w:p>
    <w:p w:rsidR="00462B60" w:rsidRDefault="00462B60" w:rsidP="002D495D">
      <w:pPr>
        <w:ind w:leftChars="0" w:left="0" w:firstLineChars="350" w:firstLine="735"/>
      </w:pPr>
      <w:r>
        <w:rPr>
          <w:noProof/>
        </w:rPr>
        <w:drawing>
          <wp:inline distT="0" distB="0" distL="0" distR="0" wp14:anchorId="6403DB46" wp14:editId="30765C9E">
            <wp:extent cx="5486400" cy="111315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7A" w:rsidRDefault="003F05B0">
      <w:pPr>
        <w:ind w:leftChars="0" w:left="0" w:firstLineChars="400" w:firstLine="840"/>
      </w:pPr>
      <w:r>
        <w:rPr>
          <w:rFonts w:hint="eastAsia"/>
        </w:rPr>
        <w:t>2</w:t>
      </w:r>
      <w:r>
        <w:rPr>
          <w:rFonts w:hint="eastAsia"/>
        </w:rPr>
        <w:t>）将工具移动到指定目录</w:t>
      </w:r>
    </w:p>
    <w:p w:rsidR="0050427A" w:rsidRDefault="003F05B0">
      <w:pPr>
        <w:ind w:leftChars="0" w:left="0" w:firstLineChars="400" w:firstLine="840"/>
      </w:pPr>
      <w:r>
        <w:rPr>
          <w:rFonts w:hint="eastAsia"/>
        </w:rPr>
        <w:t>mv docker-compose-Linux-x86_64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/local/bin/docker-compose</w:t>
      </w:r>
    </w:p>
    <w:p w:rsidR="00183DED" w:rsidRDefault="00183DED">
      <w:pPr>
        <w:ind w:leftChars="0" w:left="0" w:firstLineChars="400" w:firstLine="840"/>
      </w:pPr>
      <w:r>
        <w:rPr>
          <w:rFonts w:hint="eastAsia"/>
        </w:rPr>
        <w:t xml:space="preserve">3) </w:t>
      </w:r>
      <w:r>
        <w:rPr>
          <w:rFonts w:hint="eastAsia"/>
        </w:rPr>
        <w:t>给</w:t>
      </w:r>
      <w:r w:rsidRPr="00183DED">
        <w:t>/</w:t>
      </w:r>
      <w:proofErr w:type="spellStart"/>
      <w:r w:rsidRPr="00183DED">
        <w:t>usr</w:t>
      </w:r>
      <w:proofErr w:type="spellEnd"/>
      <w:r w:rsidRPr="00183DED">
        <w:t>/local/bin/docker-compose</w:t>
      </w:r>
      <w:r>
        <w:rPr>
          <w:rFonts w:hint="eastAsia"/>
        </w:rPr>
        <w:t xml:space="preserve"> </w:t>
      </w:r>
      <w:r>
        <w:rPr>
          <w:rFonts w:hint="eastAsia"/>
        </w:rPr>
        <w:t>赋予权限</w:t>
      </w:r>
    </w:p>
    <w:p w:rsidR="00B3545E" w:rsidRDefault="00AF2D6E">
      <w:pPr>
        <w:ind w:leftChars="0" w:left="0" w:firstLineChars="400" w:firstLine="840"/>
      </w:pPr>
      <w:proofErr w:type="spellStart"/>
      <w:r w:rsidRPr="00AF2D6E">
        <w:t>chmod</w:t>
      </w:r>
      <w:proofErr w:type="spellEnd"/>
      <w:r w:rsidRPr="00AF2D6E">
        <w:t xml:space="preserve"> +x /</w:t>
      </w:r>
      <w:proofErr w:type="spellStart"/>
      <w:r w:rsidRPr="00AF2D6E">
        <w:t>usr</w:t>
      </w:r>
      <w:proofErr w:type="spellEnd"/>
      <w:r w:rsidRPr="00AF2D6E">
        <w:t>/local/bin/docker-compose</w:t>
      </w:r>
    </w:p>
    <w:p w:rsidR="006828C7" w:rsidRDefault="00531945">
      <w:pPr>
        <w:ind w:leftChars="0" w:left="0" w:firstLineChars="400" w:firstLine="840"/>
      </w:pPr>
      <w:r>
        <w:rPr>
          <w:noProof/>
        </w:rPr>
        <w:drawing>
          <wp:inline distT="0" distB="0" distL="0" distR="0" wp14:anchorId="714A35EE" wp14:editId="78FC7263">
            <wp:extent cx="4800000" cy="171429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EC6" w:rsidRDefault="003F6EC6">
      <w:pPr>
        <w:ind w:leftChars="0" w:left="0" w:firstLineChars="400" w:firstLine="840"/>
      </w:pPr>
      <w:r>
        <w:rPr>
          <w:rFonts w:hint="eastAsia"/>
        </w:rPr>
        <w:t>4</w:t>
      </w:r>
      <w:r>
        <w:rPr>
          <w:rFonts w:hint="eastAsia"/>
        </w:rPr>
        <w:t>）查看</w:t>
      </w:r>
      <w:r>
        <w:rPr>
          <w:rFonts w:hint="eastAsia"/>
        </w:rPr>
        <w:t>docker-compose</w:t>
      </w:r>
      <w:r>
        <w:rPr>
          <w:rFonts w:hint="eastAsia"/>
        </w:rPr>
        <w:t>版本</w:t>
      </w:r>
    </w:p>
    <w:p w:rsidR="007203D8" w:rsidRDefault="007203D8">
      <w:pPr>
        <w:ind w:leftChars="0" w:left="0" w:firstLineChars="400" w:firstLine="840"/>
      </w:pPr>
      <w:r w:rsidRPr="007203D8">
        <w:t xml:space="preserve">docker-compose </w:t>
      </w:r>
      <w:r>
        <w:t>–</w:t>
      </w:r>
      <w:r w:rsidRPr="007203D8">
        <w:t>version</w:t>
      </w:r>
    </w:p>
    <w:p w:rsidR="007203D8" w:rsidRDefault="00531945" w:rsidP="00531945">
      <w:pPr>
        <w:ind w:leftChars="0" w:left="0" w:firstLineChars="400" w:firstLine="840"/>
      </w:pPr>
      <w:r>
        <w:rPr>
          <w:noProof/>
        </w:rPr>
        <w:drawing>
          <wp:inline distT="0" distB="0" distL="0" distR="0" wp14:anchorId="106A6182" wp14:editId="5C2B7717">
            <wp:extent cx="4333334" cy="552381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3334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7A" w:rsidRDefault="003F05B0">
      <w:pPr>
        <w:pStyle w:val="4"/>
      </w:pPr>
      <w:r>
        <w:rPr>
          <w:rFonts w:hint="eastAsia"/>
        </w:rPr>
        <w:t>Docker</w:t>
      </w:r>
      <w:r>
        <w:rPr>
          <w:rFonts w:hint="eastAsia"/>
        </w:rPr>
        <w:t>的配置</w:t>
      </w:r>
    </w:p>
    <w:p w:rsidR="0050427A" w:rsidRDefault="003F05B0">
      <w:pPr>
        <w:ind w:leftChars="0" w:left="420" w:firstLine="420"/>
      </w:pPr>
      <w:r>
        <w:rPr>
          <w:rFonts w:hint="eastAsia"/>
        </w:rPr>
        <w:t>1</w:t>
      </w:r>
      <w:r>
        <w:rPr>
          <w:rFonts w:hint="eastAsia"/>
        </w:rPr>
        <w:t>）添加仓库执行如下命令</w:t>
      </w:r>
    </w:p>
    <w:p w:rsidR="0050427A" w:rsidRDefault="003F05B0">
      <w:pPr>
        <w:ind w:leftChars="0" w:left="420" w:firstLine="420"/>
      </w:pPr>
      <w:r>
        <w:rPr>
          <w:rFonts w:hint="eastAsia"/>
        </w:rPr>
        <w:t xml:space="preserve">echo </w:t>
      </w:r>
      <w:proofErr w:type="gramStart"/>
      <w:r>
        <w:rPr>
          <w:rFonts w:hint="eastAsia"/>
        </w:rPr>
        <w:t>'{ "</w:t>
      </w:r>
      <w:proofErr w:type="gramEnd"/>
      <w:r>
        <w:rPr>
          <w:rFonts w:hint="eastAsia"/>
        </w:rPr>
        <w:t>registry-mirrors": ["https://7bezldxe.mirror.aliyuncs.com/"], "insecure-registries": ["registry.cn-hangzhou.aliyuncs.com"] }' &gt;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/docker/</w:t>
      </w:r>
      <w:proofErr w:type="spellStart"/>
      <w:r>
        <w:rPr>
          <w:rFonts w:hint="eastAsia"/>
        </w:rPr>
        <w:t>daemon.json</w:t>
      </w:r>
      <w:proofErr w:type="spellEnd"/>
    </w:p>
    <w:p w:rsidR="0050427A" w:rsidRDefault="003F05B0">
      <w:pPr>
        <w:numPr>
          <w:ilvl w:val="0"/>
          <w:numId w:val="4"/>
        </w:numPr>
        <w:ind w:leftChars="0" w:left="0" w:firstLineChars="400" w:firstLine="840"/>
      </w:pPr>
      <w:r>
        <w:rPr>
          <w:rFonts w:hint="eastAsia"/>
        </w:rPr>
        <w:t>因为</w:t>
      </w:r>
      <w:r>
        <w:rPr>
          <w:rFonts w:hint="eastAsia"/>
        </w:rPr>
        <w:t>es</w:t>
      </w:r>
      <w:r>
        <w:rPr>
          <w:rFonts w:hint="eastAsia"/>
        </w:rPr>
        <w:t>的时候内存过小，所以需要在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sysctl.conf</w:t>
      </w:r>
      <w:proofErr w:type="spellEnd"/>
      <w:r>
        <w:rPr>
          <w:rFonts w:hint="eastAsia"/>
        </w:rPr>
        <w:t>中配上</w:t>
      </w:r>
      <w:proofErr w:type="spellStart"/>
      <w:r>
        <w:rPr>
          <w:rFonts w:hint="eastAsia"/>
        </w:rPr>
        <w:t>vm.max_map_count</w:t>
      </w:r>
      <w:proofErr w:type="spellEnd"/>
      <w:r>
        <w:rPr>
          <w:rFonts w:hint="eastAsia"/>
        </w:rPr>
        <w:t>=655360</w:t>
      </w:r>
      <w:r>
        <w:rPr>
          <w:rFonts w:hint="eastAsia"/>
        </w:rPr>
        <w:t>参数</w:t>
      </w:r>
    </w:p>
    <w:p w:rsidR="0050427A" w:rsidRDefault="003F05B0" w:rsidP="008D416C">
      <w:pPr>
        <w:ind w:leftChars="400" w:left="840"/>
      </w:pPr>
      <w:r>
        <w:rPr>
          <w:rFonts w:hint="eastAsia"/>
        </w:rPr>
        <w:t>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sysctl.conf</w:t>
      </w:r>
      <w:proofErr w:type="spellEnd"/>
    </w:p>
    <w:p w:rsidR="0050427A" w:rsidRDefault="003F05B0" w:rsidP="008D416C">
      <w:pPr>
        <w:ind w:leftChars="400" w:left="840"/>
      </w:pPr>
      <w:r>
        <w:rPr>
          <w:noProof/>
        </w:rPr>
        <w:drawing>
          <wp:inline distT="0" distB="0" distL="114300" distR="114300">
            <wp:extent cx="2171700" cy="685800"/>
            <wp:effectExtent l="0" t="0" r="0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0427A" w:rsidRDefault="003F05B0" w:rsidP="008D416C">
      <w:pPr>
        <w:ind w:leftChars="400" w:left="84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sysctl</w:t>
      </w:r>
      <w:proofErr w:type="spellEnd"/>
      <w:r>
        <w:rPr>
          <w:rFonts w:hint="eastAsia"/>
        </w:rPr>
        <w:t xml:space="preserve"> -p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sysctl.conf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重新加载</w:t>
      </w:r>
    </w:p>
    <w:p w:rsidR="00837EDE" w:rsidRDefault="00837EDE" w:rsidP="008D416C">
      <w:pPr>
        <w:ind w:leftChars="400" w:left="840"/>
        <w:rPr>
          <w:rFonts w:hint="eastAsia"/>
        </w:rPr>
      </w:pPr>
      <w:r>
        <w:rPr>
          <w:noProof/>
        </w:rPr>
        <w:drawing>
          <wp:inline distT="0" distB="0" distL="0" distR="0" wp14:anchorId="680E60EC" wp14:editId="30C014D4">
            <wp:extent cx="6188710" cy="873125"/>
            <wp:effectExtent l="0" t="0" r="2540" b="31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7A" w:rsidRDefault="003F05B0">
      <w:pPr>
        <w:pStyle w:val="4"/>
        <w:numPr>
          <w:ilvl w:val="3"/>
          <w:numId w:val="0"/>
        </w:numPr>
        <w:ind w:left="737"/>
        <w:rPr>
          <w:rStyle w:val="40"/>
          <w:b/>
        </w:rPr>
      </w:pPr>
      <w:r>
        <w:rPr>
          <w:rFonts w:hint="eastAsia"/>
        </w:rPr>
        <w:lastRenderedPageBreak/>
        <w:t>方式二：</w:t>
      </w:r>
      <w:r>
        <w:rPr>
          <w:rStyle w:val="40"/>
          <w:rFonts w:hint="eastAsia"/>
          <w:b/>
        </w:rPr>
        <w:t>Ubuntu</w:t>
      </w:r>
      <w:r>
        <w:rPr>
          <w:rStyle w:val="40"/>
          <w:rFonts w:hint="eastAsia"/>
          <w:b/>
        </w:rPr>
        <w:t>服务器在线安装</w:t>
      </w:r>
    </w:p>
    <w:p w:rsidR="0050427A" w:rsidRDefault="003F05B0">
      <w:pPr>
        <w:pStyle w:val="4"/>
        <w:numPr>
          <w:ilvl w:val="1"/>
          <w:numId w:val="5"/>
        </w:numPr>
        <w:ind w:left="737"/>
      </w:pPr>
      <w:r>
        <w:rPr>
          <w:rFonts w:hint="eastAsia"/>
        </w:rPr>
        <w:t>Docker</w:t>
      </w:r>
      <w:r>
        <w:rPr>
          <w:rFonts w:hint="eastAsia"/>
        </w:rPr>
        <w:t>的安装</w:t>
      </w:r>
    </w:p>
    <w:p w:rsidR="0050427A" w:rsidRDefault="003F05B0">
      <w:pPr>
        <w:numPr>
          <w:ilvl w:val="0"/>
          <w:numId w:val="6"/>
        </w:numPr>
        <w:ind w:leftChars="0" w:left="735"/>
      </w:pPr>
      <w:r>
        <w:rPr>
          <w:rFonts w:hint="eastAsia"/>
        </w:rPr>
        <w:t>配置</w:t>
      </w:r>
      <w:r>
        <w:rPr>
          <w:rFonts w:hint="eastAsia"/>
        </w:rPr>
        <w:t>apt</w:t>
      </w:r>
      <w:r>
        <w:rPr>
          <w:rFonts w:hint="eastAsia"/>
        </w:rPr>
        <w:t>允许以</w:t>
      </w:r>
      <w:r>
        <w:rPr>
          <w:rFonts w:hint="eastAsia"/>
        </w:rPr>
        <w:t> HTTPS</w:t>
      </w:r>
      <w:r>
        <w:rPr>
          <w:rFonts w:hint="eastAsia"/>
        </w:rPr>
        <w:t>方式拉取镜像安装</w:t>
      </w:r>
    </w:p>
    <w:p w:rsidR="0050427A" w:rsidRDefault="003F05B0" w:rsidP="008D416C">
      <w:pPr>
        <w:pStyle w:val="HTML"/>
        <w:widowControl/>
        <w:rPr>
          <w:rFonts w:hint="default"/>
        </w:rPr>
      </w:pPr>
      <w:proofErr w:type="spellStart"/>
      <w:r>
        <w:rPr>
          <w:rFonts w:ascii="Courier New" w:hAnsi="Courier New" w:cs="Courier New" w:hint="default"/>
          <w:color w:val="0000FF"/>
          <w:sz w:val="18"/>
          <w:szCs w:val="18"/>
        </w:rPr>
        <w:t>sudo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apt-get </w:t>
      </w:r>
      <w:r>
        <w:rPr>
          <w:rFonts w:ascii="Courier New" w:hAnsi="Courier New" w:cs="Courier New" w:hint="default"/>
          <w:color w:val="0000FF"/>
          <w:sz w:val="18"/>
          <w:szCs w:val="18"/>
        </w:rPr>
        <w:t>install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apt-transport-https ca-certificates curl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default"/>
          <w:color w:val="000000"/>
          <w:sz w:val="18"/>
          <w:szCs w:val="18"/>
        </w:rPr>
        <w:t>software-properties-common</w:t>
      </w:r>
    </w:p>
    <w:p w:rsidR="0050427A" w:rsidRDefault="003F05B0">
      <w:pPr>
        <w:numPr>
          <w:ilvl w:val="0"/>
          <w:numId w:val="6"/>
        </w:numPr>
        <w:ind w:leftChars="0" w:left="735"/>
      </w:pP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添加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Docker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官方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 xml:space="preserve"> GPG key</w:t>
      </w:r>
    </w:p>
    <w:p w:rsidR="0050427A" w:rsidRDefault="003F05B0" w:rsidP="008D416C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>curl -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fsSL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https:</w:t>
      </w:r>
      <w:r>
        <w:rPr>
          <w:rFonts w:ascii="Courier New" w:hAnsi="Courier New" w:cs="Courier New" w:hint="default"/>
          <w:color w:val="008000"/>
          <w:sz w:val="18"/>
          <w:szCs w:val="18"/>
        </w:rPr>
        <w:t xml:space="preserve">//download.docker.com/linux/ubuntu/gpg | </w:t>
      </w:r>
      <w:proofErr w:type="spellStart"/>
      <w:r>
        <w:rPr>
          <w:rFonts w:ascii="Courier New" w:hAnsi="Courier New" w:cs="Courier New" w:hint="default"/>
          <w:color w:val="008000"/>
          <w:sz w:val="18"/>
          <w:szCs w:val="18"/>
        </w:rPr>
        <w:t>sudo</w:t>
      </w:r>
      <w:proofErr w:type="spellEnd"/>
      <w:r>
        <w:rPr>
          <w:rFonts w:ascii="Courier New" w:hAnsi="Courier New" w:cs="Courier New" w:hint="default"/>
          <w:color w:val="008000"/>
          <w:sz w:val="18"/>
          <w:szCs w:val="18"/>
        </w:rPr>
        <w:t xml:space="preserve"> apt-key add -</w:t>
      </w:r>
    </w:p>
    <w:p w:rsidR="0050427A" w:rsidRDefault="003F05B0">
      <w:pPr>
        <w:ind w:leftChars="0" w:left="420" w:firstLine="420"/>
      </w:pPr>
      <w:r>
        <w:rPr>
          <w:noProof/>
        </w:rPr>
        <w:drawing>
          <wp:inline distT="0" distB="0" distL="114300" distR="114300">
            <wp:extent cx="6183630" cy="453390"/>
            <wp:effectExtent l="0" t="0" r="7620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45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0427A" w:rsidRDefault="003F05B0">
      <w:pPr>
        <w:numPr>
          <w:ilvl w:val="0"/>
          <w:numId w:val="6"/>
        </w:numPr>
        <w:ind w:leftChars="0" w:left="735"/>
      </w:pP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更新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apt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包索引</w:t>
      </w:r>
    </w:p>
    <w:p w:rsidR="0050427A" w:rsidRDefault="003F05B0" w:rsidP="008D416C">
      <w:pPr>
        <w:pStyle w:val="HTML"/>
        <w:widowControl/>
        <w:rPr>
          <w:rFonts w:hint="default"/>
        </w:rPr>
      </w:pPr>
      <w:proofErr w:type="spellStart"/>
      <w:r>
        <w:rPr>
          <w:rFonts w:ascii="Courier New" w:hAnsi="Courier New" w:cs="Courier New" w:hint="default"/>
          <w:color w:val="0000FF"/>
          <w:sz w:val="18"/>
          <w:szCs w:val="18"/>
        </w:rPr>
        <w:t>sudo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apt-get update</w:t>
      </w:r>
    </w:p>
    <w:p w:rsidR="0050427A" w:rsidRDefault="003F05B0">
      <w:pPr>
        <w:numPr>
          <w:ilvl w:val="0"/>
          <w:numId w:val="6"/>
        </w:numPr>
        <w:ind w:leftChars="0" w:left="735"/>
      </w:pP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安装最新版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Docker</w:t>
      </w:r>
    </w:p>
    <w:p w:rsidR="0050427A" w:rsidRDefault="003F05B0" w:rsidP="008D416C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 w:hint="default"/>
          <w:color w:val="0000FF"/>
          <w:sz w:val="18"/>
          <w:szCs w:val="18"/>
        </w:rPr>
        <w:t>sudo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apt-get </w:t>
      </w:r>
      <w:r>
        <w:rPr>
          <w:rFonts w:ascii="Courier New" w:hAnsi="Courier New" w:cs="Courier New" w:hint="default"/>
          <w:color w:val="0000FF"/>
          <w:sz w:val="18"/>
          <w:szCs w:val="18"/>
        </w:rPr>
        <w:t>install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docker-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ce</w:t>
      </w:r>
      <w:proofErr w:type="spellEnd"/>
    </w:p>
    <w:p w:rsidR="0050427A" w:rsidRDefault="003F05B0">
      <w:pPr>
        <w:numPr>
          <w:ilvl w:val="0"/>
          <w:numId w:val="6"/>
        </w:numPr>
        <w:ind w:leftChars="0" w:left="735"/>
      </w:pP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启动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Docker</w:t>
      </w:r>
    </w:p>
    <w:p w:rsidR="0050427A" w:rsidRDefault="003F05B0" w:rsidP="008D416C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service docker start</w:t>
      </w:r>
    </w:p>
    <w:p w:rsidR="0050427A" w:rsidRDefault="003F05B0">
      <w:pPr>
        <w:numPr>
          <w:ilvl w:val="0"/>
          <w:numId w:val="6"/>
        </w:numPr>
        <w:ind w:leftChars="0" w:left="735"/>
      </w:pP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验证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Docker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是否已经安装成功</w:t>
      </w:r>
    </w:p>
    <w:p w:rsidR="0050427A" w:rsidRDefault="003F05B0">
      <w:pPr>
        <w:ind w:leftChars="0" w:left="420" w:firstLine="420"/>
      </w:pPr>
      <w:r>
        <w:rPr>
          <w:noProof/>
        </w:rPr>
        <w:drawing>
          <wp:inline distT="0" distB="0" distL="114300" distR="114300">
            <wp:extent cx="5761990" cy="685800"/>
            <wp:effectExtent l="0" t="0" r="1016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0427A" w:rsidRDefault="003F05B0">
      <w:pPr>
        <w:pStyle w:val="4"/>
        <w:numPr>
          <w:ilvl w:val="1"/>
          <w:numId w:val="5"/>
        </w:numPr>
        <w:ind w:left="737"/>
      </w:pPr>
      <w:r>
        <w:rPr>
          <w:rFonts w:hint="eastAsia"/>
        </w:rPr>
        <w:t>Docker-compose</w:t>
      </w:r>
      <w:r>
        <w:rPr>
          <w:rFonts w:hint="eastAsia"/>
        </w:rPr>
        <w:t>的安装</w:t>
      </w:r>
    </w:p>
    <w:p w:rsidR="0050427A" w:rsidRDefault="003F05B0">
      <w:pPr>
        <w:ind w:leftChars="0" w:left="420" w:firstLine="420"/>
      </w:pPr>
      <w:r>
        <w:rPr>
          <w:rFonts w:hint="eastAsia"/>
        </w:rPr>
        <w:t>1</w:t>
      </w:r>
      <w:r>
        <w:rPr>
          <w:rFonts w:hint="eastAsia"/>
        </w:rPr>
        <w:t>）在线下载工具</w:t>
      </w:r>
    </w:p>
    <w:p w:rsidR="0050427A" w:rsidRDefault="003F05B0">
      <w:pPr>
        <w:ind w:leftChars="0" w:left="0" w:firstLineChars="400" w:firstLine="840"/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hyperlink r:id="rId27" w:history="1">
        <w:r>
          <w:rPr>
            <w:rStyle w:val="aa"/>
            <w:rFonts w:hint="eastAsia"/>
          </w:rPr>
          <w:t>https://github.com/docker/compose/releases/download/1.8.1/docker-compose-Linux-x86_64</w:t>
        </w:r>
      </w:hyperlink>
    </w:p>
    <w:p w:rsidR="0050427A" w:rsidRDefault="003F05B0">
      <w:pPr>
        <w:ind w:leftChars="0" w:left="0" w:firstLineChars="400" w:firstLine="840"/>
      </w:pPr>
      <w:r>
        <w:rPr>
          <w:rFonts w:hint="eastAsia"/>
        </w:rPr>
        <w:t>2</w:t>
      </w:r>
      <w:r>
        <w:rPr>
          <w:rFonts w:hint="eastAsia"/>
        </w:rPr>
        <w:t>）将工具移动到指定目录</w:t>
      </w:r>
    </w:p>
    <w:p w:rsidR="0050427A" w:rsidRDefault="003F05B0">
      <w:pPr>
        <w:ind w:leftChars="0" w:left="0" w:firstLineChars="400" w:firstLine="840"/>
      </w:pPr>
      <w:r>
        <w:rPr>
          <w:rFonts w:hint="eastAsia"/>
        </w:rPr>
        <w:t>mv docker-compose-Linux-x86_64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/local/bin/docker-compose</w:t>
      </w:r>
    </w:p>
    <w:p w:rsidR="0050427A" w:rsidRDefault="003F05B0">
      <w:pPr>
        <w:pStyle w:val="4"/>
        <w:numPr>
          <w:ilvl w:val="1"/>
          <w:numId w:val="5"/>
        </w:numPr>
        <w:ind w:left="737"/>
      </w:pPr>
      <w:r>
        <w:rPr>
          <w:rFonts w:hint="eastAsia"/>
        </w:rPr>
        <w:t>Docker</w:t>
      </w:r>
      <w:r>
        <w:rPr>
          <w:rFonts w:hint="eastAsia"/>
        </w:rPr>
        <w:t>的配置</w:t>
      </w:r>
    </w:p>
    <w:p w:rsidR="0050427A" w:rsidRDefault="003F05B0">
      <w:pPr>
        <w:ind w:leftChars="0" w:left="420" w:firstLine="420"/>
      </w:pPr>
      <w:r>
        <w:rPr>
          <w:rFonts w:hint="eastAsia"/>
        </w:rPr>
        <w:t>1</w:t>
      </w:r>
      <w:r>
        <w:rPr>
          <w:rFonts w:hint="eastAsia"/>
        </w:rPr>
        <w:t>）添加仓库执行如下命令</w:t>
      </w:r>
    </w:p>
    <w:p w:rsidR="0050427A" w:rsidRDefault="003F05B0">
      <w:pPr>
        <w:ind w:leftChars="0" w:left="420" w:firstLine="420"/>
      </w:pPr>
      <w:r>
        <w:rPr>
          <w:rFonts w:hint="eastAsia"/>
        </w:rPr>
        <w:lastRenderedPageBreak/>
        <w:t xml:space="preserve">echo </w:t>
      </w:r>
      <w:proofErr w:type="gramStart"/>
      <w:r>
        <w:rPr>
          <w:rFonts w:hint="eastAsia"/>
        </w:rPr>
        <w:t>'{ "</w:t>
      </w:r>
      <w:proofErr w:type="gramEnd"/>
      <w:r>
        <w:rPr>
          <w:rFonts w:hint="eastAsia"/>
        </w:rPr>
        <w:t>registry-mirrors": ["https://7bezldxe.mirror.aliyuncs.com/"], "insecure-registries": ["registry.cn-hangzhou.aliyuncs.com"] }' &gt;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/docker/</w:t>
      </w:r>
      <w:proofErr w:type="spellStart"/>
      <w:r>
        <w:rPr>
          <w:rFonts w:hint="eastAsia"/>
        </w:rPr>
        <w:t>daemon.json</w:t>
      </w:r>
      <w:proofErr w:type="spellEnd"/>
    </w:p>
    <w:p w:rsidR="0050427A" w:rsidRDefault="003F05B0" w:rsidP="008D416C">
      <w:pPr>
        <w:ind w:leftChars="400" w:left="840"/>
      </w:pPr>
      <w:r>
        <w:rPr>
          <w:rFonts w:hint="eastAsia"/>
        </w:rPr>
        <w:t>2</w:t>
      </w:r>
      <w:r>
        <w:rPr>
          <w:rFonts w:hint="eastAsia"/>
        </w:rPr>
        <w:t>）因为</w:t>
      </w:r>
      <w:r>
        <w:rPr>
          <w:rFonts w:hint="eastAsia"/>
        </w:rPr>
        <w:t>es</w:t>
      </w:r>
      <w:r>
        <w:rPr>
          <w:rFonts w:hint="eastAsia"/>
        </w:rPr>
        <w:t>的时候内存过小，所以需要在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sysctl.conf</w:t>
      </w:r>
      <w:proofErr w:type="spellEnd"/>
      <w:r>
        <w:rPr>
          <w:rFonts w:hint="eastAsia"/>
        </w:rPr>
        <w:t>中配上</w:t>
      </w:r>
      <w:proofErr w:type="spellStart"/>
      <w:r>
        <w:rPr>
          <w:rFonts w:hint="eastAsia"/>
        </w:rPr>
        <w:t>vm.max_map_count</w:t>
      </w:r>
      <w:proofErr w:type="spellEnd"/>
      <w:r>
        <w:rPr>
          <w:rFonts w:hint="eastAsia"/>
        </w:rPr>
        <w:t>=655360</w:t>
      </w:r>
      <w:r>
        <w:rPr>
          <w:rFonts w:hint="eastAsia"/>
        </w:rPr>
        <w:t>参数</w:t>
      </w:r>
    </w:p>
    <w:p w:rsidR="0050427A" w:rsidRDefault="003F05B0" w:rsidP="008D416C">
      <w:pPr>
        <w:ind w:leftChars="400" w:left="840"/>
      </w:pPr>
      <w:r>
        <w:rPr>
          <w:rFonts w:hint="eastAsia"/>
        </w:rPr>
        <w:t>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sysctl.conf</w:t>
      </w:r>
      <w:proofErr w:type="spellEnd"/>
    </w:p>
    <w:p w:rsidR="0050427A" w:rsidRDefault="003F05B0">
      <w:pPr>
        <w:ind w:leftChars="0" w:left="420" w:firstLine="420"/>
      </w:pPr>
      <w:r>
        <w:rPr>
          <w:noProof/>
        </w:rPr>
        <w:drawing>
          <wp:inline distT="0" distB="0" distL="114300" distR="114300">
            <wp:extent cx="2171700" cy="685800"/>
            <wp:effectExtent l="0" t="0" r="0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F2D74" w:rsidRDefault="003F05B0" w:rsidP="00DF2D74">
      <w:pPr>
        <w:ind w:leftChars="400" w:left="84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sysctl</w:t>
      </w:r>
      <w:proofErr w:type="spellEnd"/>
      <w:r>
        <w:rPr>
          <w:rFonts w:hint="eastAsia"/>
        </w:rPr>
        <w:t xml:space="preserve"> -p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sysctl.conf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重新加载</w:t>
      </w:r>
    </w:p>
    <w:p w:rsidR="00DF2D74" w:rsidRDefault="00DF2D74" w:rsidP="00DF2D74">
      <w:pPr>
        <w:ind w:leftChars="400" w:left="840"/>
      </w:pPr>
      <w:r>
        <w:rPr>
          <w:noProof/>
        </w:rPr>
        <w:drawing>
          <wp:inline distT="0" distB="0" distL="0" distR="0" wp14:anchorId="41457031" wp14:editId="04CAD8AF">
            <wp:extent cx="3580953" cy="466667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0953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7A" w:rsidRDefault="003F05B0" w:rsidP="00DF2D74">
      <w:pPr>
        <w:ind w:leftChars="400" w:left="840"/>
        <w:rPr>
          <w:rStyle w:val="40"/>
          <w:b w:val="0"/>
        </w:rPr>
      </w:pPr>
      <w:r>
        <w:rPr>
          <w:rFonts w:hint="eastAsia"/>
        </w:rPr>
        <w:t>方式三：</w:t>
      </w:r>
      <w:r>
        <w:rPr>
          <w:rFonts w:hint="eastAsia"/>
        </w:rPr>
        <w:t>CentOS</w:t>
      </w:r>
      <w:r>
        <w:rPr>
          <w:rFonts w:hint="eastAsia"/>
        </w:rPr>
        <w:t>服务器</w:t>
      </w:r>
      <w:r>
        <w:rPr>
          <w:rStyle w:val="40"/>
          <w:rFonts w:hint="eastAsia"/>
        </w:rPr>
        <w:t>离线安装</w:t>
      </w:r>
    </w:p>
    <w:p w:rsidR="0050427A" w:rsidRDefault="003F05B0">
      <w:pPr>
        <w:ind w:leftChars="0" w:left="0" w:firstLineChars="400" w:firstLine="840"/>
      </w:pPr>
      <w:r>
        <w:rPr>
          <w:rFonts w:hint="eastAsia"/>
        </w:rPr>
        <w:t>1</w:t>
      </w:r>
      <w:r>
        <w:rPr>
          <w:rFonts w:hint="eastAsia"/>
        </w:rPr>
        <w:t>）解压</w:t>
      </w:r>
      <w:r>
        <w:rPr>
          <w:rFonts w:hint="eastAsia"/>
        </w:rPr>
        <w:t>tar</w:t>
      </w:r>
      <w:r>
        <w:rPr>
          <w:rFonts w:hint="eastAsia"/>
        </w:rPr>
        <w:t>包，进入</w:t>
      </w:r>
      <w:proofErr w:type="spellStart"/>
      <w:r>
        <w:rPr>
          <w:rFonts w:hint="eastAsia"/>
        </w:rPr>
        <w:t>GoSunBigDataDeploy</w:t>
      </w:r>
      <w:proofErr w:type="spellEnd"/>
      <w:r>
        <w:rPr>
          <w:rFonts w:hint="eastAsia"/>
        </w:rPr>
        <w:t>目录，执行环境部署脚本</w:t>
      </w:r>
    </w:p>
    <w:p w:rsidR="0050427A" w:rsidRDefault="003F05B0">
      <w:r>
        <w:rPr>
          <w:rFonts w:hint="eastAsia"/>
        </w:rPr>
        <w:t xml:space="preserve">tar 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GoSunBigDataDeploy.tar.gz</w:t>
      </w:r>
    </w:p>
    <w:p w:rsidR="0050427A" w:rsidRDefault="003F05B0">
      <w:r>
        <w:rPr>
          <w:rFonts w:hint="eastAsia"/>
        </w:rPr>
        <w:t>cd /opt/</w:t>
      </w:r>
      <w:proofErr w:type="spellStart"/>
      <w:r>
        <w:rPr>
          <w:rFonts w:hint="eastAsia"/>
        </w:rPr>
        <w:t>GoSunBigDataDeploy</w:t>
      </w:r>
      <w:proofErr w:type="spellEnd"/>
      <w:r>
        <w:rPr>
          <w:rFonts w:hint="eastAsia"/>
        </w:rPr>
        <w:t>/</w:t>
      </w:r>
    </w:p>
    <w:p w:rsidR="0050427A" w:rsidRDefault="003F05B0">
      <w:pPr>
        <w:ind w:leftChars="0" w:left="0" w:firstLineChars="400" w:firstLine="840"/>
      </w:pPr>
      <w:r>
        <w:rPr>
          <w:rFonts w:hint="eastAsia"/>
        </w:rPr>
        <w:t>2</w:t>
      </w:r>
      <w:r>
        <w:rPr>
          <w:rFonts w:hint="eastAsia"/>
        </w:rPr>
        <w:t>）执行命令：</w:t>
      </w:r>
    </w:p>
    <w:p w:rsidR="0050427A" w:rsidRDefault="003F05B0"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env.sh</w:t>
      </w:r>
    </w:p>
    <w:p w:rsidR="0050427A" w:rsidRDefault="003F05B0">
      <w:r>
        <w:rPr>
          <w:rFonts w:hint="eastAsia"/>
        </w:rPr>
        <w:t>env.sh</w:t>
      </w:r>
      <w:r>
        <w:rPr>
          <w:rFonts w:hint="eastAsia"/>
        </w:rPr>
        <w:t>包含：</w:t>
      </w:r>
    </w:p>
    <w:p w:rsidR="0050427A" w:rsidRDefault="003F05B0">
      <w:pPr>
        <w:ind w:leftChars="0" w:left="0" w:firstLineChars="500" w:firstLine="1050"/>
      </w:pPr>
      <w:r>
        <w:rPr>
          <w:rFonts w:hint="eastAsia"/>
        </w:rPr>
        <w:t>1.</w:t>
      </w:r>
      <w:r>
        <w:rPr>
          <w:rFonts w:hint="eastAsia"/>
        </w:rPr>
        <w:t>本节点上安装</w:t>
      </w:r>
      <w:r>
        <w:rPr>
          <w:rFonts w:hint="eastAsia"/>
        </w:rPr>
        <w:t>dos2unix</w:t>
      </w:r>
    </w:p>
    <w:p w:rsidR="0050427A" w:rsidRDefault="003F05B0">
      <w:pPr>
        <w:ind w:leftChars="0" w:left="0" w:firstLineChars="500" w:firstLine="1050"/>
      </w:pPr>
      <w:r>
        <w:rPr>
          <w:rFonts w:hint="eastAsia"/>
        </w:rPr>
        <w:t>2.</w:t>
      </w:r>
      <w:r>
        <w:rPr>
          <w:rFonts w:hint="eastAsia"/>
        </w:rPr>
        <w:t>关闭防火墙，关闭</w:t>
      </w:r>
      <w:proofErr w:type="spellStart"/>
      <w:r>
        <w:rPr>
          <w:rFonts w:hint="eastAsia"/>
        </w:rPr>
        <w:t>selinux</w:t>
      </w:r>
      <w:proofErr w:type="spellEnd"/>
    </w:p>
    <w:p w:rsidR="0050427A" w:rsidRDefault="003F05B0">
      <w:pPr>
        <w:ind w:leftChars="0" w:left="0" w:firstLineChars="500" w:firstLine="1050"/>
      </w:pPr>
      <w:r>
        <w:rPr>
          <w:rFonts w:hint="eastAsia"/>
        </w:rPr>
        <w:t>3.</w:t>
      </w:r>
      <w:r>
        <w:rPr>
          <w:rFonts w:hint="eastAsia"/>
        </w:rPr>
        <w:t>安装</w:t>
      </w:r>
      <w:r>
        <w:rPr>
          <w:rFonts w:hint="eastAsia"/>
        </w:rPr>
        <w:t>docker</w:t>
      </w:r>
      <w:r>
        <w:rPr>
          <w:rFonts w:hint="eastAsia"/>
        </w:rPr>
        <w:t>，</w:t>
      </w:r>
      <w:r>
        <w:rPr>
          <w:rFonts w:hint="eastAsia"/>
        </w:rPr>
        <w:t>docker-compose</w:t>
      </w:r>
    </w:p>
    <w:p w:rsidR="0050427A" w:rsidRDefault="003F05B0">
      <w:pPr>
        <w:ind w:leftChars="0" w:left="0" w:firstLineChars="500" w:firstLine="1050"/>
      </w:pPr>
      <w:r>
        <w:rPr>
          <w:rFonts w:hint="eastAsia"/>
        </w:rPr>
        <w:t>4.</w:t>
      </w:r>
      <w:r>
        <w:rPr>
          <w:rFonts w:hint="eastAsia"/>
        </w:rPr>
        <w:t>配置</w:t>
      </w:r>
      <w:r>
        <w:rPr>
          <w:rFonts w:hint="eastAsia"/>
        </w:rPr>
        <w:t>docker</w:t>
      </w:r>
      <w:r>
        <w:rPr>
          <w:rFonts w:hint="eastAsia"/>
        </w:rPr>
        <w:t>镜像库地址</w:t>
      </w:r>
    </w:p>
    <w:p w:rsidR="0050427A" w:rsidRDefault="003F05B0">
      <w:pPr>
        <w:ind w:leftChars="0" w:left="0" w:firstLineChars="400" w:firstLine="840"/>
      </w:pPr>
      <w:r>
        <w:rPr>
          <w:rFonts w:hint="eastAsia"/>
        </w:rPr>
        <w:t>3</w:t>
      </w:r>
      <w:r>
        <w:rPr>
          <w:rFonts w:hint="eastAsia"/>
        </w:rPr>
        <w:t>）启动</w:t>
      </w:r>
      <w:r>
        <w:rPr>
          <w:rFonts w:hint="eastAsia"/>
        </w:rPr>
        <w:t>docker</w:t>
      </w:r>
      <w:r>
        <w:rPr>
          <w:rFonts w:hint="eastAsia"/>
        </w:rPr>
        <w:t>服务</w:t>
      </w:r>
    </w:p>
    <w:p w:rsidR="0050427A" w:rsidRDefault="003F05B0"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start docker</w:t>
      </w:r>
    </w:p>
    <w:p w:rsidR="0050427A" w:rsidRDefault="003F05B0">
      <w:pPr>
        <w:pStyle w:val="3"/>
      </w:pPr>
      <w:r>
        <w:rPr>
          <w:rFonts w:hint="eastAsia"/>
        </w:rPr>
        <w:t>组件及服务的安装和启动</w:t>
      </w:r>
    </w:p>
    <w:p w:rsidR="0050427A" w:rsidRDefault="003F05B0">
      <w:pPr>
        <w:pStyle w:val="4"/>
      </w:pPr>
      <w:r>
        <w:rPr>
          <w:rFonts w:hint="eastAsia"/>
        </w:rPr>
        <w:t>安装和启动组件模块</w:t>
      </w:r>
    </w:p>
    <w:p w:rsidR="0050427A" w:rsidRDefault="003F05B0">
      <w:pPr>
        <w:numPr>
          <w:ilvl w:val="0"/>
          <w:numId w:val="7"/>
        </w:numPr>
      </w:pPr>
      <w:r>
        <w:rPr>
          <w:rFonts w:hint="eastAsia"/>
        </w:rPr>
        <w:t>解压</w:t>
      </w:r>
      <w:r>
        <w:rPr>
          <w:rFonts w:hint="eastAsia"/>
        </w:rPr>
        <w:t>tar</w:t>
      </w:r>
      <w:r>
        <w:rPr>
          <w:rFonts w:hint="eastAsia"/>
        </w:rPr>
        <w:t>包，进入</w:t>
      </w:r>
      <w:r>
        <w:rPr>
          <w:rFonts w:hint="eastAsia"/>
        </w:rPr>
        <w:t>docker-compose-</w:t>
      </w:r>
      <w:proofErr w:type="spellStart"/>
      <w:r>
        <w:rPr>
          <w:rFonts w:hint="eastAsia"/>
        </w:rPr>
        <w:t>modeule</w:t>
      </w:r>
      <w:proofErr w:type="spellEnd"/>
      <w:r>
        <w:rPr>
          <w:rFonts w:hint="eastAsia"/>
        </w:rPr>
        <w:t>目录</w:t>
      </w:r>
    </w:p>
    <w:p w:rsidR="0050427A" w:rsidRDefault="003F05B0">
      <w:r>
        <w:rPr>
          <w:rFonts w:hint="eastAsia"/>
        </w:rPr>
        <w:t xml:space="preserve">tar 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GoSunBigData.tar.gz</w:t>
      </w:r>
    </w:p>
    <w:p w:rsidR="0050427A" w:rsidRDefault="003F05B0" w:rsidP="00AD738E">
      <w:pPr>
        <w:rPr>
          <w:rFonts w:hint="eastAsia"/>
        </w:rPr>
      </w:pPr>
      <w:r>
        <w:rPr>
          <w:rFonts w:hint="eastAsia"/>
        </w:rPr>
        <w:t>cd</w:t>
      </w:r>
      <w:r w:rsidR="002B5E7C" w:rsidRPr="002B5E7C">
        <w:t xml:space="preserve"> </w:t>
      </w:r>
      <w:r w:rsidR="002B5E7C" w:rsidRPr="002B5E7C">
        <w:t>/opt/</w:t>
      </w:r>
      <w:proofErr w:type="spellStart"/>
      <w:r w:rsidR="002B5E7C" w:rsidRPr="002B5E7C">
        <w:t>GoSunBigData</w:t>
      </w:r>
      <w:proofErr w:type="spellEnd"/>
      <w:r w:rsidR="002B5E7C" w:rsidRPr="002B5E7C">
        <w:t>/Deployment/local/</w:t>
      </w:r>
      <w:proofErr w:type="spellStart"/>
      <w:r w:rsidR="00AD738E" w:rsidRPr="00AD738E">
        <w:t>envconf</w:t>
      </w:r>
      <w:proofErr w:type="spellEnd"/>
    </w:p>
    <w:p w:rsidR="0050427A" w:rsidRDefault="003F05B0">
      <w:pPr>
        <w:numPr>
          <w:ilvl w:val="0"/>
          <w:numId w:val="7"/>
        </w:numPr>
      </w:pPr>
      <w:r>
        <w:rPr>
          <w:rFonts w:hint="eastAsia"/>
        </w:rPr>
        <w:lastRenderedPageBreak/>
        <w:t>修改</w:t>
      </w:r>
      <w:r>
        <w:rPr>
          <w:rFonts w:hint="eastAsia"/>
        </w:rPr>
        <w:t>.env</w:t>
      </w:r>
      <w:r>
        <w:rPr>
          <w:rFonts w:hint="eastAsia"/>
        </w:rPr>
        <w:t>文件环境变量参数</w:t>
      </w:r>
    </w:p>
    <w:p w:rsidR="0050427A" w:rsidRDefault="003F05B0">
      <w:pPr>
        <w:ind w:leftChars="0" w:left="0" w:firstLine="420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vim .env</w:t>
      </w:r>
      <w:proofErr w:type="gramEnd"/>
    </w:p>
    <w:p w:rsidR="0050427A" w:rsidRDefault="003F05B0">
      <w:pPr>
        <w:ind w:leftChars="0" w:left="0" w:firstLine="420"/>
      </w:pPr>
      <w:r>
        <w:rPr>
          <w:rFonts w:hint="eastAsia"/>
        </w:rPr>
        <w:t xml:space="preserve">      </w:t>
      </w:r>
      <w:r w:rsidR="00406E62">
        <w:rPr>
          <w:noProof/>
        </w:rPr>
        <w:drawing>
          <wp:inline distT="0" distB="0" distL="0" distR="0" wp14:anchorId="6BBD8DEF" wp14:editId="47FCB75F">
            <wp:extent cx="6188710" cy="4301490"/>
            <wp:effectExtent l="0" t="0" r="254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92" w:rsidRDefault="00141392" w:rsidP="00141392">
      <w:pPr>
        <w:ind w:leftChars="0" w:left="0"/>
      </w:pPr>
      <w:r>
        <w:rPr>
          <w:rFonts w:hint="eastAsia"/>
        </w:rPr>
        <w:t>3)</w:t>
      </w:r>
      <w:r w:rsidR="00F1108E">
        <w:rPr>
          <w:rFonts w:hint="eastAsia"/>
        </w:rPr>
        <w:t>分发</w:t>
      </w:r>
      <w:r w:rsidR="00F1108E">
        <w:rPr>
          <w:rFonts w:hint="eastAsia"/>
        </w:rPr>
        <w:t>.</w:t>
      </w:r>
      <w:r w:rsidR="00F1108E">
        <w:t>env</w:t>
      </w:r>
      <w:r w:rsidR="00F1108E">
        <w:rPr>
          <w:rFonts w:hint="eastAsia"/>
        </w:rPr>
        <w:t>文件</w:t>
      </w:r>
    </w:p>
    <w:p w:rsidR="009431A9" w:rsidRDefault="004974DB" w:rsidP="00141392">
      <w:pPr>
        <w:ind w:leftChars="0" w:left="0"/>
      </w:pPr>
      <w:r>
        <w:t>c</w:t>
      </w:r>
      <w:r w:rsidR="0050102F">
        <w:t xml:space="preserve">d </w:t>
      </w:r>
      <w:r w:rsidR="0050102F" w:rsidRPr="0050102F">
        <w:t>/opt/</w:t>
      </w:r>
      <w:proofErr w:type="spellStart"/>
      <w:r w:rsidR="0050102F" w:rsidRPr="0050102F">
        <w:t>GoSunBigData</w:t>
      </w:r>
      <w:proofErr w:type="spellEnd"/>
      <w:r w:rsidR="0050102F" w:rsidRPr="0050102F">
        <w:t>/Deployment/local/</w:t>
      </w:r>
      <w:proofErr w:type="spellStart"/>
      <w:r w:rsidR="0050102F" w:rsidRPr="0050102F">
        <w:t>envconf</w:t>
      </w:r>
      <w:proofErr w:type="spellEnd"/>
    </w:p>
    <w:p w:rsidR="00F515E5" w:rsidRDefault="00F515E5" w:rsidP="00141392">
      <w:pPr>
        <w:ind w:leftChars="0" w:left="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s</w:t>
      </w:r>
      <w:r>
        <w:t>h</w:t>
      </w:r>
      <w:proofErr w:type="spellEnd"/>
      <w:r>
        <w:t xml:space="preserve"> </w:t>
      </w:r>
      <w:r w:rsidRPr="00F515E5">
        <w:t>config.sh</w:t>
      </w:r>
    </w:p>
    <w:p w:rsidR="00314DB4" w:rsidRPr="00F515E5" w:rsidRDefault="00314DB4" w:rsidP="00141392">
      <w:pPr>
        <w:ind w:leftChars="0" w:left="0"/>
        <w:rPr>
          <w:rFonts w:hint="eastAsia"/>
        </w:rPr>
      </w:pPr>
      <w:r>
        <w:rPr>
          <w:noProof/>
        </w:rPr>
        <w:drawing>
          <wp:inline distT="0" distB="0" distL="0" distR="0" wp14:anchorId="4F5C297F" wp14:editId="2C3934FE">
            <wp:extent cx="6188710" cy="548005"/>
            <wp:effectExtent l="0" t="0" r="2540" b="444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7A" w:rsidRDefault="00811AB7" w:rsidP="00811AB7">
      <w:pPr>
        <w:ind w:leftChars="0" w:left="0"/>
      </w:pPr>
      <w:r>
        <w:rPr>
          <w:rFonts w:hint="eastAsia"/>
        </w:rPr>
        <w:t>4)</w:t>
      </w:r>
      <w:r w:rsidR="003F05B0">
        <w:rPr>
          <w:rFonts w:hint="eastAsia"/>
        </w:rPr>
        <w:t>登录</w:t>
      </w:r>
      <w:r w:rsidR="003F05B0">
        <w:rPr>
          <w:rFonts w:hint="eastAsia"/>
        </w:rPr>
        <w:t>docker</w:t>
      </w:r>
      <w:r w:rsidR="003F05B0">
        <w:rPr>
          <w:rFonts w:hint="eastAsia"/>
        </w:rPr>
        <w:t>仓库获取拉取镜像权限</w:t>
      </w:r>
    </w:p>
    <w:p w:rsidR="0050427A" w:rsidRDefault="003F05B0">
      <w:r>
        <w:rPr>
          <w:rFonts w:hint="eastAsia"/>
        </w:rPr>
        <w:t xml:space="preserve">docker login registry.cn-hangzhou.aliyuncs.com -u </w:t>
      </w:r>
      <w:proofErr w:type="spellStart"/>
      <w:r>
        <w:rPr>
          <w:rFonts w:hint="eastAsia"/>
        </w:rPr>
        <w:t>gosunbigdata</w:t>
      </w:r>
      <w:proofErr w:type="spellEnd"/>
      <w:r>
        <w:rPr>
          <w:rFonts w:hint="eastAsia"/>
        </w:rPr>
        <w:t xml:space="preserve"> -p Hzgc@123</w:t>
      </w:r>
    </w:p>
    <w:p w:rsidR="0050427A" w:rsidRDefault="003F05B0">
      <w:r>
        <w:rPr>
          <w:noProof/>
        </w:rPr>
        <w:drawing>
          <wp:inline distT="0" distB="0" distL="114300" distR="114300">
            <wp:extent cx="5758180" cy="994410"/>
            <wp:effectExtent l="0" t="0" r="13970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994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0427A" w:rsidRDefault="003F05B0">
      <w:r>
        <w:rPr>
          <w:rFonts w:hint="eastAsia"/>
        </w:rPr>
        <w:t>5</w:t>
      </w:r>
      <w:r>
        <w:rPr>
          <w:rFonts w:hint="eastAsia"/>
        </w:rPr>
        <w:t>）执行</w:t>
      </w:r>
      <w:r>
        <w:rPr>
          <w:rFonts w:hint="eastAsia"/>
        </w:rPr>
        <w:t>docker-compose up -d</w:t>
      </w:r>
      <w:r>
        <w:rPr>
          <w:rFonts w:hint="eastAsia"/>
        </w:rPr>
        <w:t>（第一次执行会从镜像库上拉取镜像，会比较慢）</w:t>
      </w:r>
    </w:p>
    <w:p w:rsidR="004B221F" w:rsidRDefault="003B119B">
      <w:r>
        <w:lastRenderedPageBreak/>
        <w:t>c</w:t>
      </w:r>
      <w:r w:rsidR="004B221F">
        <w:t xml:space="preserve">d </w:t>
      </w:r>
      <w:r w:rsidR="004B221F" w:rsidRPr="004B221F">
        <w:t>/opt/</w:t>
      </w:r>
      <w:proofErr w:type="spellStart"/>
      <w:r w:rsidR="004B221F" w:rsidRPr="004B221F">
        <w:t>GoSunBigData</w:t>
      </w:r>
      <w:proofErr w:type="spellEnd"/>
      <w:r w:rsidR="004B221F" w:rsidRPr="004B221F">
        <w:t>/Deployment/local/docker-compose/module</w:t>
      </w:r>
    </w:p>
    <w:p w:rsidR="0050427A" w:rsidRDefault="003F05B0">
      <w:r>
        <w:rPr>
          <w:noProof/>
        </w:rPr>
        <w:drawing>
          <wp:inline distT="0" distB="0" distL="114300" distR="114300">
            <wp:extent cx="5487035" cy="3114675"/>
            <wp:effectExtent l="0" t="0" r="1841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0427A" w:rsidRDefault="005C3890">
      <w:r>
        <w:rPr>
          <w:noProof/>
        </w:rPr>
        <w:drawing>
          <wp:inline distT="0" distB="0" distL="0" distR="0" wp14:anchorId="35CA42B8" wp14:editId="1F2DDBD2">
            <wp:extent cx="6188710" cy="989965"/>
            <wp:effectExtent l="0" t="0" r="254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50427A" w:rsidRDefault="0050427A"/>
    <w:p w:rsidR="0050427A" w:rsidRDefault="003F05B0" w:rsidP="008D416C">
      <w:r>
        <w:rPr>
          <w:rFonts w:hint="eastAsia"/>
        </w:rPr>
        <w:t>6</w:t>
      </w:r>
      <w:r>
        <w:rPr>
          <w:rFonts w:hint="eastAsia"/>
        </w:rPr>
        <w:t>）查看启动的组件模块状态</w:t>
      </w:r>
    </w:p>
    <w:p w:rsidR="0050427A" w:rsidRDefault="003F05B0">
      <w:pPr>
        <w:ind w:leftChars="0" w:left="0" w:firstLineChars="500" w:firstLine="1050"/>
      </w:pPr>
      <w:r>
        <w:rPr>
          <w:rFonts w:hint="eastAsia"/>
        </w:rPr>
        <w:t xml:space="preserve">docker-compose </w:t>
      </w:r>
      <w:proofErr w:type="spellStart"/>
      <w:r>
        <w:rPr>
          <w:rFonts w:hint="eastAsia"/>
        </w:rPr>
        <w:t>ps</w:t>
      </w:r>
      <w:proofErr w:type="spellEnd"/>
    </w:p>
    <w:p w:rsidR="0050427A" w:rsidRDefault="003F05B0" w:rsidP="00B30D53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5871845" cy="1438275"/>
            <wp:effectExtent l="0" t="0" r="14605" b="952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0427A" w:rsidRDefault="003F05B0">
      <w:pPr>
        <w:pStyle w:val="4"/>
      </w:pPr>
      <w:r>
        <w:rPr>
          <w:rFonts w:hint="eastAsia"/>
        </w:rPr>
        <w:t>安装和启动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模块</w:t>
      </w:r>
    </w:p>
    <w:p w:rsidR="0050427A" w:rsidRDefault="003F05B0">
      <w:pPr>
        <w:numPr>
          <w:ilvl w:val="0"/>
          <w:numId w:val="8"/>
        </w:numPr>
      </w:pPr>
      <w:r>
        <w:rPr>
          <w:rFonts w:hint="eastAsia"/>
        </w:rPr>
        <w:t>进入</w:t>
      </w:r>
      <w:r>
        <w:rPr>
          <w:rFonts w:hint="eastAsia"/>
        </w:rPr>
        <w:t>docker-compose-</w:t>
      </w:r>
      <w:r w:rsidR="004971ED" w:rsidRPr="00030820">
        <w:t>analysis</w:t>
      </w:r>
      <w:r>
        <w:rPr>
          <w:rFonts w:hint="eastAsia"/>
        </w:rPr>
        <w:t>目录</w:t>
      </w:r>
    </w:p>
    <w:p w:rsidR="0050427A" w:rsidRDefault="003F05B0">
      <w:pPr>
        <w:ind w:leftChars="0" w:left="840" w:firstLine="420"/>
      </w:pPr>
      <w:r>
        <w:rPr>
          <w:rFonts w:hint="eastAsia"/>
        </w:rPr>
        <w:t xml:space="preserve">cd </w:t>
      </w:r>
      <w:r w:rsidR="00030820" w:rsidRPr="00030820">
        <w:t>/opt/</w:t>
      </w:r>
      <w:proofErr w:type="spellStart"/>
      <w:r w:rsidR="00030820" w:rsidRPr="00030820">
        <w:t>GoSunBigData</w:t>
      </w:r>
      <w:proofErr w:type="spellEnd"/>
      <w:r w:rsidR="00030820" w:rsidRPr="00030820">
        <w:t>/Deployment/local/docker-compose/analysis</w:t>
      </w:r>
    </w:p>
    <w:p w:rsidR="0050427A" w:rsidRDefault="003F05B0">
      <w:pPr>
        <w:numPr>
          <w:ilvl w:val="0"/>
          <w:numId w:val="8"/>
        </w:numPr>
      </w:pPr>
      <w:r>
        <w:rPr>
          <w:rFonts w:hint="eastAsia"/>
        </w:rPr>
        <w:t>修改</w:t>
      </w:r>
      <w:r>
        <w:rPr>
          <w:rFonts w:hint="eastAsia"/>
        </w:rPr>
        <w:t>.env</w:t>
      </w:r>
      <w:r>
        <w:rPr>
          <w:rFonts w:hint="eastAsia"/>
        </w:rPr>
        <w:t>文件环境变量参数</w:t>
      </w:r>
    </w:p>
    <w:p w:rsidR="0050427A" w:rsidRDefault="003F05B0">
      <w:pPr>
        <w:ind w:leftChars="0" w:left="840" w:firstLine="420"/>
      </w:pPr>
      <w:r>
        <w:rPr>
          <w:noProof/>
        </w:rPr>
        <w:lastRenderedPageBreak/>
        <w:drawing>
          <wp:inline distT="0" distB="0" distL="114300" distR="114300">
            <wp:extent cx="4199890" cy="5466715"/>
            <wp:effectExtent l="0" t="0" r="10160" b="63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546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0427A" w:rsidRDefault="003F05B0">
      <w:pPr>
        <w:ind w:leftChars="0" w:left="0" w:firstLineChars="500" w:firstLine="1050"/>
      </w:pPr>
      <w:r>
        <w:rPr>
          <w:rFonts w:hint="eastAsia"/>
        </w:rPr>
        <w:t>3</w:t>
      </w:r>
      <w:r>
        <w:rPr>
          <w:rFonts w:hint="eastAsia"/>
        </w:rPr>
        <w:t>）登录</w:t>
      </w:r>
      <w:r>
        <w:rPr>
          <w:rFonts w:hint="eastAsia"/>
        </w:rPr>
        <w:t>docker</w:t>
      </w:r>
      <w:r>
        <w:rPr>
          <w:rFonts w:hint="eastAsia"/>
        </w:rPr>
        <w:t>仓库获取拉取镜像权限</w:t>
      </w:r>
    </w:p>
    <w:p w:rsidR="0050427A" w:rsidRDefault="003F05B0">
      <w:r>
        <w:rPr>
          <w:rFonts w:hint="eastAsia"/>
        </w:rPr>
        <w:t xml:space="preserve">docker login registry.cn-hangzhou.aliyuncs.com -u </w:t>
      </w:r>
      <w:proofErr w:type="spellStart"/>
      <w:r>
        <w:rPr>
          <w:rFonts w:hint="eastAsia"/>
        </w:rPr>
        <w:t>gosunbigdata</w:t>
      </w:r>
      <w:proofErr w:type="spellEnd"/>
      <w:r>
        <w:rPr>
          <w:rFonts w:hint="eastAsia"/>
        </w:rPr>
        <w:t xml:space="preserve"> -p Hzgc@123</w:t>
      </w:r>
    </w:p>
    <w:p w:rsidR="0050427A" w:rsidRDefault="003F05B0">
      <w:r>
        <w:rPr>
          <w:noProof/>
        </w:rPr>
        <w:drawing>
          <wp:inline distT="0" distB="0" distL="114300" distR="114300">
            <wp:extent cx="5529580" cy="994410"/>
            <wp:effectExtent l="0" t="0" r="13970" b="1524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29580" cy="994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0427A" w:rsidRDefault="003F05B0" w:rsidP="00141392">
      <w:pPr>
        <w:pStyle w:val="ac"/>
        <w:numPr>
          <w:ilvl w:val="0"/>
          <w:numId w:val="11"/>
        </w:numPr>
        <w:ind w:leftChars="0" w:firstLineChars="0"/>
      </w:pPr>
      <w:r>
        <w:rPr>
          <w:rFonts w:hint="eastAsia"/>
        </w:rPr>
        <w:t>执行</w:t>
      </w:r>
      <w:r>
        <w:rPr>
          <w:rFonts w:hint="eastAsia"/>
        </w:rPr>
        <w:t>docker-compose up -d</w:t>
      </w:r>
      <w:r>
        <w:rPr>
          <w:rFonts w:hint="eastAsia"/>
        </w:rPr>
        <w:t>（第一次执行会从镜像库上拉取镜像，会比较慢）</w:t>
      </w:r>
    </w:p>
    <w:p w:rsidR="0050427A" w:rsidRDefault="003F05B0">
      <w:r>
        <w:rPr>
          <w:noProof/>
        </w:rPr>
        <w:lastRenderedPageBreak/>
        <w:drawing>
          <wp:inline distT="0" distB="0" distL="114300" distR="114300">
            <wp:extent cx="4952365" cy="2181225"/>
            <wp:effectExtent l="0" t="0" r="635" b="952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B355E" w:rsidRDefault="00D43EF6" w:rsidP="002B355E">
      <w:pPr>
        <w:ind w:leftChars="0" w:left="0" w:firstLineChars="500" w:firstLine="1050"/>
      </w:pPr>
      <w:r>
        <w:rPr>
          <w:rFonts w:hint="eastAsia"/>
        </w:rPr>
        <w:t>5</w:t>
      </w:r>
      <w:r>
        <w:rPr>
          <w:rFonts w:hint="eastAsia"/>
        </w:rPr>
        <w:t>）</w:t>
      </w:r>
      <w:r w:rsidR="002B355E">
        <w:rPr>
          <w:rFonts w:hint="eastAsia"/>
        </w:rPr>
        <w:t>进入</w:t>
      </w:r>
      <w:r w:rsidR="002B355E">
        <w:rPr>
          <w:rFonts w:hint="eastAsia"/>
        </w:rPr>
        <w:t>docker-compose-</w:t>
      </w:r>
      <w:r w:rsidR="0010082F">
        <w:t>cloud</w:t>
      </w:r>
      <w:r w:rsidR="002B355E">
        <w:rPr>
          <w:rFonts w:hint="eastAsia"/>
        </w:rPr>
        <w:t>目录</w:t>
      </w:r>
    </w:p>
    <w:p w:rsidR="002B355E" w:rsidRDefault="002B355E" w:rsidP="002B355E">
      <w:pPr>
        <w:ind w:leftChars="0" w:left="840" w:firstLine="420"/>
      </w:pPr>
      <w:r>
        <w:rPr>
          <w:rFonts w:hint="eastAsia"/>
        </w:rPr>
        <w:t xml:space="preserve">cd </w:t>
      </w:r>
      <w:r w:rsidRPr="00030820">
        <w:t>/opt/</w:t>
      </w:r>
      <w:proofErr w:type="spellStart"/>
      <w:r w:rsidRPr="00030820">
        <w:t>GoSunBigData</w:t>
      </w:r>
      <w:proofErr w:type="spellEnd"/>
      <w:r w:rsidRPr="00030820">
        <w:t>/Deployment/local/docker-compose/</w:t>
      </w:r>
      <w:r w:rsidR="00954FD0">
        <w:t>cloud</w:t>
      </w:r>
    </w:p>
    <w:p w:rsidR="00D43EF6" w:rsidRPr="008F0AFF" w:rsidRDefault="008F0AFF" w:rsidP="003B77F5">
      <w:pPr>
        <w:ind w:leftChars="0" w:left="0" w:firstLineChars="600" w:firstLine="126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docker-compose up -d</w:t>
      </w:r>
      <w:r>
        <w:rPr>
          <w:rFonts w:hint="eastAsia"/>
        </w:rPr>
        <w:t>（第一次执行会从镜像库上拉取镜像，会比较慢）</w:t>
      </w:r>
    </w:p>
    <w:p w:rsidR="0050427A" w:rsidRDefault="003B77F5">
      <w:r>
        <w:t>6</w:t>
      </w:r>
      <w:r w:rsidR="003F05B0">
        <w:rPr>
          <w:rFonts w:hint="eastAsia"/>
        </w:rPr>
        <w:t>）查看启动的</w:t>
      </w:r>
      <w:proofErr w:type="gramStart"/>
      <w:r w:rsidR="003F05B0">
        <w:rPr>
          <w:rFonts w:hint="eastAsia"/>
        </w:rPr>
        <w:t>微服务</w:t>
      </w:r>
      <w:proofErr w:type="gramEnd"/>
      <w:r w:rsidR="003F05B0">
        <w:rPr>
          <w:rFonts w:hint="eastAsia"/>
        </w:rPr>
        <w:t>模块状态</w:t>
      </w:r>
    </w:p>
    <w:p w:rsidR="0050427A" w:rsidRDefault="003F05B0">
      <w:pPr>
        <w:ind w:leftChars="0" w:left="0" w:firstLineChars="600" w:firstLine="1260"/>
      </w:pPr>
      <w:r>
        <w:rPr>
          <w:rFonts w:hint="eastAsia"/>
        </w:rPr>
        <w:t xml:space="preserve">docker-compose </w:t>
      </w:r>
      <w:proofErr w:type="spellStart"/>
      <w:r>
        <w:rPr>
          <w:rFonts w:hint="eastAsia"/>
        </w:rPr>
        <w:t>ps</w:t>
      </w:r>
      <w:proofErr w:type="spellEnd"/>
    </w:p>
    <w:p w:rsidR="0050427A" w:rsidRDefault="003F05B0">
      <w:r>
        <w:rPr>
          <w:noProof/>
        </w:rPr>
        <w:drawing>
          <wp:inline distT="0" distB="0" distL="114300" distR="114300">
            <wp:extent cx="5809615" cy="2524125"/>
            <wp:effectExtent l="0" t="0" r="635" b="952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0427A" w:rsidRDefault="003F05B0">
      <w:pPr>
        <w:pStyle w:val="4"/>
      </w:pPr>
      <w:r>
        <w:rPr>
          <w:rFonts w:hint="eastAsia"/>
        </w:rPr>
        <w:t>停止运行容器</w:t>
      </w:r>
    </w:p>
    <w:p w:rsidR="0050427A" w:rsidRDefault="003F05B0">
      <w:pPr>
        <w:pStyle w:val="5"/>
      </w:pPr>
      <w:r>
        <w:rPr>
          <w:rFonts w:hint="eastAsia"/>
        </w:rPr>
        <w:t xml:space="preserve">2.3.1. </w:t>
      </w:r>
      <w:r>
        <w:rPr>
          <w:rFonts w:hint="eastAsia"/>
        </w:rPr>
        <w:t>停止所有组件模块</w:t>
      </w:r>
    </w:p>
    <w:p w:rsidR="0050427A" w:rsidRDefault="003F05B0">
      <w:pPr>
        <w:ind w:leftChars="0" w:left="735" w:firstLine="417"/>
      </w:pPr>
      <w:r>
        <w:rPr>
          <w:rFonts w:hint="eastAsia"/>
        </w:rPr>
        <w:t>cd /opt/</w:t>
      </w:r>
      <w:proofErr w:type="spellStart"/>
      <w:r>
        <w:rPr>
          <w:rFonts w:hint="eastAsia"/>
        </w:rPr>
        <w:t>GoSunBigData</w:t>
      </w:r>
      <w:proofErr w:type="spellEnd"/>
      <w:r>
        <w:rPr>
          <w:rFonts w:hint="eastAsia"/>
        </w:rPr>
        <w:t>/docker-compose-</w:t>
      </w:r>
      <w:proofErr w:type="spellStart"/>
      <w:r>
        <w:rPr>
          <w:rFonts w:hint="eastAsia"/>
        </w:rPr>
        <w:t>modeule</w:t>
      </w:r>
      <w:proofErr w:type="spellEnd"/>
    </w:p>
    <w:p w:rsidR="0050427A" w:rsidRDefault="003F05B0">
      <w:pPr>
        <w:ind w:leftChars="0" w:left="735" w:firstLine="417"/>
      </w:pPr>
      <w:r>
        <w:rPr>
          <w:rFonts w:hint="eastAsia"/>
        </w:rPr>
        <w:t>docker-compose stop</w:t>
      </w:r>
    </w:p>
    <w:p w:rsidR="0050427A" w:rsidRDefault="003F05B0">
      <w:pPr>
        <w:ind w:leftChars="0" w:left="735" w:firstLine="417"/>
      </w:pPr>
      <w:r>
        <w:rPr>
          <w:noProof/>
        </w:rPr>
        <w:lastRenderedPageBreak/>
        <w:drawing>
          <wp:inline distT="0" distB="0" distL="114300" distR="114300">
            <wp:extent cx="4799965" cy="2837815"/>
            <wp:effectExtent l="0" t="0" r="635" b="635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0427A" w:rsidRDefault="003F05B0">
      <w:pPr>
        <w:pStyle w:val="5"/>
      </w:pPr>
      <w:r>
        <w:rPr>
          <w:rFonts w:hint="eastAsia"/>
        </w:rPr>
        <w:t xml:space="preserve">2.3.1. </w:t>
      </w:r>
      <w:r>
        <w:rPr>
          <w:rFonts w:hint="eastAsia"/>
        </w:rPr>
        <w:t>停止所有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模块</w:t>
      </w:r>
    </w:p>
    <w:p w:rsidR="0050427A" w:rsidRDefault="003F05B0">
      <w:pPr>
        <w:ind w:leftChars="0" w:left="735" w:firstLine="417"/>
      </w:pPr>
      <w:r>
        <w:rPr>
          <w:rFonts w:hint="eastAsia"/>
        </w:rPr>
        <w:t>cd /opt/</w:t>
      </w:r>
      <w:proofErr w:type="spellStart"/>
      <w:r>
        <w:rPr>
          <w:rFonts w:hint="eastAsia"/>
        </w:rPr>
        <w:t>GoSunBigData</w:t>
      </w:r>
      <w:proofErr w:type="spellEnd"/>
      <w:r>
        <w:rPr>
          <w:rFonts w:hint="eastAsia"/>
        </w:rPr>
        <w:t>/docker-compose-service</w:t>
      </w:r>
    </w:p>
    <w:p w:rsidR="0050427A" w:rsidRDefault="003F05B0">
      <w:pPr>
        <w:ind w:leftChars="0" w:left="735" w:firstLine="417"/>
      </w:pPr>
      <w:r>
        <w:rPr>
          <w:rFonts w:hint="eastAsia"/>
        </w:rPr>
        <w:t>docker-compose stop</w:t>
      </w:r>
    </w:p>
    <w:p w:rsidR="00453D58" w:rsidRDefault="003F05B0">
      <w:r>
        <w:rPr>
          <w:noProof/>
        </w:rPr>
        <w:drawing>
          <wp:inline distT="0" distB="0" distL="114300" distR="114300">
            <wp:extent cx="5704840" cy="3990975"/>
            <wp:effectExtent l="0" t="0" r="10160" b="952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53D58" w:rsidRDefault="00453D58" w:rsidP="00653DBF">
      <w:pPr>
        <w:ind w:leftChars="0" w:left="0"/>
        <w:rPr>
          <w:rFonts w:hint="eastAsia"/>
        </w:rPr>
      </w:pPr>
    </w:p>
    <w:sectPr w:rsidR="00453D58">
      <w:headerReference w:type="default" r:id="rId40"/>
      <w:footerReference w:type="default" r:id="rId4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460" w:rsidRDefault="00F70460">
      <w:pPr>
        <w:spacing w:line="240" w:lineRule="auto"/>
      </w:pPr>
      <w:r>
        <w:separator/>
      </w:r>
    </w:p>
  </w:endnote>
  <w:endnote w:type="continuationSeparator" w:id="0">
    <w:p w:rsidR="00F70460" w:rsidRDefault="00F704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27A" w:rsidRDefault="003F05B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0427A" w:rsidRDefault="003F05B0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1106C5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O3pYmt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50427A" w:rsidRDefault="003F05B0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1106C5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460" w:rsidRDefault="00F70460">
      <w:pPr>
        <w:spacing w:line="240" w:lineRule="auto"/>
      </w:pPr>
      <w:r>
        <w:separator/>
      </w:r>
    </w:p>
  </w:footnote>
  <w:footnote w:type="continuationSeparator" w:id="0">
    <w:p w:rsidR="00F70460" w:rsidRDefault="00F704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27A" w:rsidRDefault="003F05B0">
    <w:pPr>
      <w:spacing w:line="480" w:lineRule="exact"/>
      <w:jc w:val="center"/>
      <w:rPr>
        <w:rFonts w:ascii="仿宋_GB2312" w:eastAsia="仿宋_GB2312" w:hAnsi="华文细黑"/>
        <w:b/>
        <w:sz w:val="28"/>
        <w:szCs w:val="28"/>
      </w:rPr>
    </w:pPr>
    <w:r>
      <w:rPr>
        <w:rFonts w:ascii="仿宋_GB2312" w:eastAsia="仿宋_GB2312" w:hAnsi="华文细黑" w:hint="eastAsia"/>
        <w:sz w:val="28"/>
        <w:szCs w:val="28"/>
      </w:rPr>
      <w:t>江西高创保安服务技术有限公司杭州分公司</w:t>
    </w:r>
  </w:p>
  <w:p w:rsidR="0050427A" w:rsidRDefault="0050427A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C37E27"/>
    <w:multiLevelType w:val="singleLevel"/>
    <w:tmpl w:val="87C37E27"/>
    <w:lvl w:ilvl="0">
      <w:start w:val="2"/>
      <w:numFmt w:val="decimal"/>
      <w:suff w:val="nothing"/>
      <w:lvlText w:val="%1）"/>
      <w:lvlJc w:val="left"/>
    </w:lvl>
  </w:abstractNum>
  <w:abstractNum w:abstractNumId="1" w15:restartNumberingAfterBreak="0">
    <w:nsid w:val="8F322D49"/>
    <w:multiLevelType w:val="singleLevel"/>
    <w:tmpl w:val="8F322D49"/>
    <w:lvl w:ilvl="0">
      <w:start w:val="1"/>
      <w:numFmt w:val="decimal"/>
      <w:suff w:val="nothing"/>
      <w:lvlText w:val="%1）"/>
      <w:lvlJc w:val="left"/>
      <w:pPr>
        <w:ind w:left="735" w:firstLine="0"/>
      </w:pPr>
    </w:lvl>
  </w:abstractNum>
  <w:abstractNum w:abstractNumId="2" w15:restartNumberingAfterBreak="0">
    <w:nsid w:val="917B1D74"/>
    <w:multiLevelType w:val="multilevel"/>
    <w:tmpl w:val="917B1D7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BC8F6489"/>
    <w:multiLevelType w:val="singleLevel"/>
    <w:tmpl w:val="BC8F6489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EBD14C8A"/>
    <w:multiLevelType w:val="multilevel"/>
    <w:tmpl w:val="EBD14C8A"/>
    <w:lvl w:ilvl="0">
      <w:start w:val="1"/>
      <w:numFmt w:val="chineseCounting"/>
      <w:pStyle w:val="1"/>
      <w:suff w:val="nothing"/>
      <w:lvlText w:val="%1、"/>
      <w:lvlJc w:val="left"/>
      <w:pPr>
        <w:tabs>
          <w:tab w:val="left" w:pos="0"/>
        </w:tabs>
        <w:ind w:left="0" w:firstLine="400"/>
      </w:pPr>
      <w:rPr>
        <w:rFonts w:ascii="宋体" w:eastAsia="宋体" w:hAnsi="宋体" w:cs="宋体" w:hint="eastAsia"/>
      </w:rPr>
    </w:lvl>
    <w:lvl w:ilvl="1">
      <w:start w:val="1"/>
      <w:numFmt w:val="chineseCounting"/>
      <w:pStyle w:val="2"/>
      <w:suff w:val="nothing"/>
      <w:lvlText w:val="%2．"/>
      <w:lvlJc w:val="left"/>
      <w:pPr>
        <w:tabs>
          <w:tab w:val="left" w:pos="167"/>
        </w:tabs>
        <w:ind w:left="167" w:firstLine="400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suff w:val="nothing"/>
      <w:lvlText w:val="%3. "/>
      <w:lvlJc w:val="left"/>
      <w:pPr>
        <w:tabs>
          <w:tab w:val="left" w:pos="0"/>
        </w:tabs>
        <w:ind w:left="0" w:firstLine="567"/>
      </w:pPr>
      <w:rPr>
        <w:rFonts w:ascii="宋体" w:eastAsia="宋体" w:hAnsi="宋体" w:cs="宋体" w:hint="eastAsia"/>
      </w:rPr>
    </w:lvl>
    <w:lvl w:ilvl="3">
      <w:start w:val="1"/>
      <w:numFmt w:val="decimal"/>
      <w:pStyle w:val="4"/>
      <w:suff w:val="nothing"/>
      <w:lvlText w:val="%3.%4. "/>
      <w:lvlJc w:val="left"/>
      <w:pPr>
        <w:tabs>
          <w:tab w:val="left" w:pos="255"/>
        </w:tabs>
        <w:ind w:left="255" w:firstLine="737"/>
      </w:pPr>
      <w:rPr>
        <w:rFonts w:ascii="宋体" w:eastAsia="宋体" w:hAnsi="宋体" w:cs="宋体"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5" w15:restartNumberingAfterBreak="0">
    <w:nsid w:val="21DAA6A0"/>
    <w:multiLevelType w:val="singleLevel"/>
    <w:tmpl w:val="21DAA6A0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21FD0992"/>
    <w:multiLevelType w:val="singleLevel"/>
    <w:tmpl w:val="21FD0992"/>
    <w:lvl w:ilvl="0">
      <w:start w:val="2"/>
      <w:numFmt w:val="decimal"/>
      <w:suff w:val="space"/>
      <w:lvlText w:val="%1."/>
      <w:lvlJc w:val="left"/>
      <w:pPr>
        <w:ind w:left="2514" w:firstLine="0"/>
      </w:pPr>
    </w:lvl>
  </w:abstractNum>
  <w:abstractNum w:abstractNumId="7" w15:restartNumberingAfterBreak="0">
    <w:nsid w:val="49FA38CF"/>
    <w:multiLevelType w:val="singleLevel"/>
    <w:tmpl w:val="BC8F6489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4BE48771"/>
    <w:multiLevelType w:val="singleLevel"/>
    <w:tmpl w:val="4BE48771"/>
    <w:lvl w:ilvl="0">
      <w:start w:val="1"/>
      <w:numFmt w:val="decimal"/>
      <w:suff w:val="nothing"/>
      <w:lvlText w:val="%1）"/>
      <w:lvlJc w:val="left"/>
    </w:lvl>
  </w:abstractNum>
  <w:abstractNum w:abstractNumId="9" w15:restartNumberingAfterBreak="0">
    <w:nsid w:val="50FE7820"/>
    <w:multiLevelType w:val="singleLevel"/>
    <w:tmpl w:val="BC8F6489"/>
    <w:lvl w:ilvl="0">
      <w:start w:val="1"/>
      <w:numFmt w:val="decimal"/>
      <w:suff w:val="nothing"/>
      <w:lvlText w:val="%1）"/>
      <w:lvlJc w:val="left"/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8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22B1E3C"/>
    <w:rsid w:val="000175A9"/>
    <w:rsid w:val="0002707C"/>
    <w:rsid w:val="00030820"/>
    <w:rsid w:val="00035DFF"/>
    <w:rsid w:val="00092E8F"/>
    <w:rsid w:val="000D2F26"/>
    <w:rsid w:val="000D65C5"/>
    <w:rsid w:val="000E7C93"/>
    <w:rsid w:val="000F45EC"/>
    <w:rsid w:val="000F70C5"/>
    <w:rsid w:val="000F7EE9"/>
    <w:rsid w:val="0010082F"/>
    <w:rsid w:val="001106C5"/>
    <w:rsid w:val="00141392"/>
    <w:rsid w:val="00175AD0"/>
    <w:rsid w:val="00183DED"/>
    <w:rsid w:val="001905EB"/>
    <w:rsid w:val="00190AA5"/>
    <w:rsid w:val="001A3939"/>
    <w:rsid w:val="001B016D"/>
    <w:rsid w:val="001B2E41"/>
    <w:rsid w:val="001D3087"/>
    <w:rsid w:val="001F6747"/>
    <w:rsid w:val="00220F71"/>
    <w:rsid w:val="00226BE8"/>
    <w:rsid w:val="002306E3"/>
    <w:rsid w:val="002459BD"/>
    <w:rsid w:val="002B355E"/>
    <w:rsid w:val="002B5E7C"/>
    <w:rsid w:val="002D495D"/>
    <w:rsid w:val="00300F22"/>
    <w:rsid w:val="00306385"/>
    <w:rsid w:val="00314DB4"/>
    <w:rsid w:val="003A355C"/>
    <w:rsid w:val="003A7BA1"/>
    <w:rsid w:val="003B119B"/>
    <w:rsid w:val="003B77F5"/>
    <w:rsid w:val="003D6571"/>
    <w:rsid w:val="003F05B0"/>
    <w:rsid w:val="003F23B5"/>
    <w:rsid w:val="003F6EC6"/>
    <w:rsid w:val="00406E62"/>
    <w:rsid w:val="00453D58"/>
    <w:rsid w:val="00462B60"/>
    <w:rsid w:val="00465AC9"/>
    <w:rsid w:val="004971ED"/>
    <w:rsid w:val="004974DB"/>
    <w:rsid w:val="004B221F"/>
    <w:rsid w:val="004C1229"/>
    <w:rsid w:val="004E0A67"/>
    <w:rsid w:val="004F6A8A"/>
    <w:rsid w:val="0050102F"/>
    <w:rsid w:val="0050427A"/>
    <w:rsid w:val="00511883"/>
    <w:rsid w:val="00527A09"/>
    <w:rsid w:val="00531945"/>
    <w:rsid w:val="005533B9"/>
    <w:rsid w:val="005569FD"/>
    <w:rsid w:val="005C2C8D"/>
    <w:rsid w:val="005C3890"/>
    <w:rsid w:val="005D726F"/>
    <w:rsid w:val="005F7F00"/>
    <w:rsid w:val="00616CCC"/>
    <w:rsid w:val="006479B0"/>
    <w:rsid w:val="00653DBF"/>
    <w:rsid w:val="006617E7"/>
    <w:rsid w:val="00681073"/>
    <w:rsid w:val="006828C7"/>
    <w:rsid w:val="006849F0"/>
    <w:rsid w:val="00684CE9"/>
    <w:rsid w:val="00687E2D"/>
    <w:rsid w:val="006A3FAF"/>
    <w:rsid w:val="006B4EE6"/>
    <w:rsid w:val="006C3623"/>
    <w:rsid w:val="006E2DED"/>
    <w:rsid w:val="00710A73"/>
    <w:rsid w:val="00714CCA"/>
    <w:rsid w:val="007203D8"/>
    <w:rsid w:val="00743ED4"/>
    <w:rsid w:val="007472BA"/>
    <w:rsid w:val="00751261"/>
    <w:rsid w:val="007D21BB"/>
    <w:rsid w:val="007F21FA"/>
    <w:rsid w:val="00811AB7"/>
    <w:rsid w:val="00837EDE"/>
    <w:rsid w:val="008449C6"/>
    <w:rsid w:val="00852E4E"/>
    <w:rsid w:val="008810EF"/>
    <w:rsid w:val="0089187A"/>
    <w:rsid w:val="008D416C"/>
    <w:rsid w:val="008F0AFF"/>
    <w:rsid w:val="00903883"/>
    <w:rsid w:val="009431A9"/>
    <w:rsid w:val="00954FD0"/>
    <w:rsid w:val="0096271D"/>
    <w:rsid w:val="0096726A"/>
    <w:rsid w:val="009910E0"/>
    <w:rsid w:val="009F0BBF"/>
    <w:rsid w:val="00A256AB"/>
    <w:rsid w:val="00A56A6F"/>
    <w:rsid w:val="00A73737"/>
    <w:rsid w:val="00AA30C3"/>
    <w:rsid w:val="00AA475B"/>
    <w:rsid w:val="00AD738E"/>
    <w:rsid w:val="00AE403E"/>
    <w:rsid w:val="00AF2D6E"/>
    <w:rsid w:val="00B2130F"/>
    <w:rsid w:val="00B30D53"/>
    <w:rsid w:val="00B3545E"/>
    <w:rsid w:val="00B60AED"/>
    <w:rsid w:val="00B74C6F"/>
    <w:rsid w:val="00BB2512"/>
    <w:rsid w:val="00BB6EC3"/>
    <w:rsid w:val="00BB7C64"/>
    <w:rsid w:val="00BE5693"/>
    <w:rsid w:val="00C123FB"/>
    <w:rsid w:val="00C50D46"/>
    <w:rsid w:val="00C56852"/>
    <w:rsid w:val="00C62BDB"/>
    <w:rsid w:val="00CA0546"/>
    <w:rsid w:val="00CB15D6"/>
    <w:rsid w:val="00D37E45"/>
    <w:rsid w:val="00D41B26"/>
    <w:rsid w:val="00D43EF6"/>
    <w:rsid w:val="00D727CB"/>
    <w:rsid w:val="00DB0A49"/>
    <w:rsid w:val="00DF2D74"/>
    <w:rsid w:val="00E36D29"/>
    <w:rsid w:val="00E476AA"/>
    <w:rsid w:val="00E81138"/>
    <w:rsid w:val="00EF1EE9"/>
    <w:rsid w:val="00F1108E"/>
    <w:rsid w:val="00F1739C"/>
    <w:rsid w:val="00F3652B"/>
    <w:rsid w:val="00F515E5"/>
    <w:rsid w:val="00F67D8C"/>
    <w:rsid w:val="00F70460"/>
    <w:rsid w:val="00F866EC"/>
    <w:rsid w:val="00FA112B"/>
    <w:rsid w:val="00FA2CE3"/>
    <w:rsid w:val="00FE2A14"/>
    <w:rsid w:val="00FE59EF"/>
    <w:rsid w:val="00FF21E3"/>
    <w:rsid w:val="016E31D0"/>
    <w:rsid w:val="01FF7963"/>
    <w:rsid w:val="03A83429"/>
    <w:rsid w:val="03B859D7"/>
    <w:rsid w:val="03B87039"/>
    <w:rsid w:val="03D65C6C"/>
    <w:rsid w:val="04BC39EE"/>
    <w:rsid w:val="051048C3"/>
    <w:rsid w:val="051C6F30"/>
    <w:rsid w:val="055809F7"/>
    <w:rsid w:val="063C2038"/>
    <w:rsid w:val="069724B7"/>
    <w:rsid w:val="06FE0D3E"/>
    <w:rsid w:val="074E7E2C"/>
    <w:rsid w:val="07EC4BFF"/>
    <w:rsid w:val="08FC42C6"/>
    <w:rsid w:val="0A7A4271"/>
    <w:rsid w:val="0C2C78FD"/>
    <w:rsid w:val="0CDF00AF"/>
    <w:rsid w:val="0CEE3E50"/>
    <w:rsid w:val="0D27416D"/>
    <w:rsid w:val="0DD47400"/>
    <w:rsid w:val="0E6E073D"/>
    <w:rsid w:val="0E8576FF"/>
    <w:rsid w:val="0F65216E"/>
    <w:rsid w:val="105407DA"/>
    <w:rsid w:val="109B5442"/>
    <w:rsid w:val="10F557B7"/>
    <w:rsid w:val="11046E88"/>
    <w:rsid w:val="122B1E3C"/>
    <w:rsid w:val="12A13D13"/>
    <w:rsid w:val="12B81593"/>
    <w:rsid w:val="1318192F"/>
    <w:rsid w:val="138B5269"/>
    <w:rsid w:val="14D50ECF"/>
    <w:rsid w:val="14DB5C72"/>
    <w:rsid w:val="159F785B"/>
    <w:rsid w:val="15A02DBF"/>
    <w:rsid w:val="16F455C4"/>
    <w:rsid w:val="17075514"/>
    <w:rsid w:val="17E26B33"/>
    <w:rsid w:val="18285135"/>
    <w:rsid w:val="18333F81"/>
    <w:rsid w:val="18A34598"/>
    <w:rsid w:val="19186930"/>
    <w:rsid w:val="1BB22BB9"/>
    <w:rsid w:val="1C2312F8"/>
    <w:rsid w:val="1C5521D0"/>
    <w:rsid w:val="1CEC31CA"/>
    <w:rsid w:val="1D4264A5"/>
    <w:rsid w:val="1F7B1F49"/>
    <w:rsid w:val="20010BFF"/>
    <w:rsid w:val="208F14BF"/>
    <w:rsid w:val="20E91159"/>
    <w:rsid w:val="23B32BD3"/>
    <w:rsid w:val="23E822E0"/>
    <w:rsid w:val="24821223"/>
    <w:rsid w:val="24922FA7"/>
    <w:rsid w:val="265041F1"/>
    <w:rsid w:val="26A906D5"/>
    <w:rsid w:val="295A1CB0"/>
    <w:rsid w:val="2A18628E"/>
    <w:rsid w:val="2B3045F2"/>
    <w:rsid w:val="2BDE333A"/>
    <w:rsid w:val="2C9B058B"/>
    <w:rsid w:val="2CE772E3"/>
    <w:rsid w:val="2DAB3F61"/>
    <w:rsid w:val="2DB859DB"/>
    <w:rsid w:val="2DE56FD5"/>
    <w:rsid w:val="2E6217F5"/>
    <w:rsid w:val="2EA4331E"/>
    <w:rsid w:val="2F2F346E"/>
    <w:rsid w:val="2F6A6791"/>
    <w:rsid w:val="30400FAD"/>
    <w:rsid w:val="30B96125"/>
    <w:rsid w:val="30D2384F"/>
    <w:rsid w:val="31E008DD"/>
    <w:rsid w:val="3232227F"/>
    <w:rsid w:val="334D22D0"/>
    <w:rsid w:val="33540611"/>
    <w:rsid w:val="34293E0B"/>
    <w:rsid w:val="35162D80"/>
    <w:rsid w:val="355E0797"/>
    <w:rsid w:val="36471516"/>
    <w:rsid w:val="3665041E"/>
    <w:rsid w:val="36DC69AA"/>
    <w:rsid w:val="377128E8"/>
    <w:rsid w:val="385B4E42"/>
    <w:rsid w:val="3881336D"/>
    <w:rsid w:val="38EC5F79"/>
    <w:rsid w:val="39554CE4"/>
    <w:rsid w:val="39D96A5C"/>
    <w:rsid w:val="3A955679"/>
    <w:rsid w:val="3AAF7882"/>
    <w:rsid w:val="3B6577F8"/>
    <w:rsid w:val="3B72523B"/>
    <w:rsid w:val="3B8C43AE"/>
    <w:rsid w:val="3BBE6484"/>
    <w:rsid w:val="3BED0363"/>
    <w:rsid w:val="3C0B29F2"/>
    <w:rsid w:val="3C616D21"/>
    <w:rsid w:val="3CAC24B5"/>
    <w:rsid w:val="3D6F46B7"/>
    <w:rsid w:val="3DFB630F"/>
    <w:rsid w:val="3E2C323A"/>
    <w:rsid w:val="3E70704C"/>
    <w:rsid w:val="3E9F0BA2"/>
    <w:rsid w:val="3F2503B2"/>
    <w:rsid w:val="3F9224A6"/>
    <w:rsid w:val="403F6E8A"/>
    <w:rsid w:val="4041632E"/>
    <w:rsid w:val="404845F5"/>
    <w:rsid w:val="41A01EEE"/>
    <w:rsid w:val="42245548"/>
    <w:rsid w:val="439C76AA"/>
    <w:rsid w:val="43D76B05"/>
    <w:rsid w:val="43F71997"/>
    <w:rsid w:val="47033855"/>
    <w:rsid w:val="470667C8"/>
    <w:rsid w:val="47D5061A"/>
    <w:rsid w:val="482319F2"/>
    <w:rsid w:val="48417166"/>
    <w:rsid w:val="48940287"/>
    <w:rsid w:val="48BC4355"/>
    <w:rsid w:val="4CE61F6E"/>
    <w:rsid w:val="4CEC17A1"/>
    <w:rsid w:val="4E5532F2"/>
    <w:rsid w:val="4EAB58D8"/>
    <w:rsid w:val="4F6C1BB2"/>
    <w:rsid w:val="50444467"/>
    <w:rsid w:val="50656029"/>
    <w:rsid w:val="50CB26EB"/>
    <w:rsid w:val="51B76C15"/>
    <w:rsid w:val="52E877B5"/>
    <w:rsid w:val="53484B25"/>
    <w:rsid w:val="53CD145E"/>
    <w:rsid w:val="543C5959"/>
    <w:rsid w:val="55676FFC"/>
    <w:rsid w:val="557238A7"/>
    <w:rsid w:val="565F3D93"/>
    <w:rsid w:val="57385B55"/>
    <w:rsid w:val="574A6938"/>
    <w:rsid w:val="57863771"/>
    <w:rsid w:val="57F2240B"/>
    <w:rsid w:val="58A12F70"/>
    <w:rsid w:val="58BD389E"/>
    <w:rsid w:val="58DF4C17"/>
    <w:rsid w:val="5A614065"/>
    <w:rsid w:val="5B5E37EC"/>
    <w:rsid w:val="5BCA1362"/>
    <w:rsid w:val="5C0233DD"/>
    <w:rsid w:val="5C793AB5"/>
    <w:rsid w:val="5E432D27"/>
    <w:rsid w:val="5E57754C"/>
    <w:rsid w:val="5E7A6611"/>
    <w:rsid w:val="5EEB5F79"/>
    <w:rsid w:val="60364292"/>
    <w:rsid w:val="61110C4D"/>
    <w:rsid w:val="612647EC"/>
    <w:rsid w:val="61586806"/>
    <w:rsid w:val="616E3C8E"/>
    <w:rsid w:val="62660FD4"/>
    <w:rsid w:val="632356DB"/>
    <w:rsid w:val="639A0EF8"/>
    <w:rsid w:val="64164F1D"/>
    <w:rsid w:val="64867CA6"/>
    <w:rsid w:val="655F653A"/>
    <w:rsid w:val="65731A62"/>
    <w:rsid w:val="67885100"/>
    <w:rsid w:val="67AE196B"/>
    <w:rsid w:val="67B63536"/>
    <w:rsid w:val="67D27915"/>
    <w:rsid w:val="68253A9F"/>
    <w:rsid w:val="69860A62"/>
    <w:rsid w:val="69ED42FE"/>
    <w:rsid w:val="6A905820"/>
    <w:rsid w:val="6AB604C9"/>
    <w:rsid w:val="6AC06A1C"/>
    <w:rsid w:val="6B8639F7"/>
    <w:rsid w:val="6B8E1870"/>
    <w:rsid w:val="6CE45D0F"/>
    <w:rsid w:val="6CED78E3"/>
    <w:rsid w:val="6D4B0D48"/>
    <w:rsid w:val="6D535020"/>
    <w:rsid w:val="6D6C72D2"/>
    <w:rsid w:val="6D9049A9"/>
    <w:rsid w:val="6E5F1450"/>
    <w:rsid w:val="6EB57C1C"/>
    <w:rsid w:val="6F2A6D26"/>
    <w:rsid w:val="700D0598"/>
    <w:rsid w:val="7023102E"/>
    <w:rsid w:val="70AB6009"/>
    <w:rsid w:val="70FC0392"/>
    <w:rsid w:val="71D022B6"/>
    <w:rsid w:val="71D86A97"/>
    <w:rsid w:val="724F0E2A"/>
    <w:rsid w:val="73291AC5"/>
    <w:rsid w:val="73F45142"/>
    <w:rsid w:val="74A34C67"/>
    <w:rsid w:val="74F47028"/>
    <w:rsid w:val="75CA6D89"/>
    <w:rsid w:val="7663769B"/>
    <w:rsid w:val="76835EFD"/>
    <w:rsid w:val="77A919E6"/>
    <w:rsid w:val="77D62B3D"/>
    <w:rsid w:val="77E97EA3"/>
    <w:rsid w:val="77F05D87"/>
    <w:rsid w:val="789D0C14"/>
    <w:rsid w:val="78DF3799"/>
    <w:rsid w:val="792F06AB"/>
    <w:rsid w:val="79364496"/>
    <w:rsid w:val="7A391BD0"/>
    <w:rsid w:val="7A7F57D0"/>
    <w:rsid w:val="7B1E3CCC"/>
    <w:rsid w:val="7B7A53C1"/>
    <w:rsid w:val="7B8D797D"/>
    <w:rsid w:val="7C0A1A8B"/>
    <w:rsid w:val="7CA26EA4"/>
    <w:rsid w:val="7D093191"/>
    <w:rsid w:val="7D105A6A"/>
    <w:rsid w:val="7E7F6C02"/>
    <w:rsid w:val="7F74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2D722D"/>
  <w15:docId w15:val="{BBC83846-A273-4707-A018-93570D7C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leftChars="500" w:left="105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numPr>
        <w:numId w:val="1"/>
      </w:numPr>
      <w:spacing w:before="123" w:beforeAutospacing="1" w:afterAutospacing="1"/>
      <w:ind w:leftChars="0"/>
      <w:jc w:val="left"/>
      <w:outlineLvl w:val="0"/>
    </w:pPr>
    <w:rPr>
      <w:rFonts w:ascii="Times New Roman" w:eastAsiaTheme="majorEastAsia" w:hAnsi="Times New Roman" w:cs="Times New Roman" w:hint="eastAsia"/>
      <w:b/>
      <w:kern w:val="44"/>
      <w:sz w:val="32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tabs>
        <w:tab w:val="clear" w:pos="167"/>
        <w:tab w:val="left" w:pos="0"/>
      </w:tabs>
      <w:spacing w:before="260" w:after="260" w:line="416" w:lineRule="auto"/>
      <w:ind w:leftChars="0" w:left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spacing w:before="260" w:after="260" w:line="240" w:lineRule="auto"/>
      <w:ind w:leftChars="0"/>
      <w:outlineLvl w:val="2"/>
    </w:pPr>
    <w:rPr>
      <w:b/>
      <w:sz w:val="24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numPr>
        <w:ilvl w:val="3"/>
        <w:numId w:val="1"/>
      </w:numPr>
      <w:tabs>
        <w:tab w:val="left" w:pos="0"/>
      </w:tabs>
      <w:spacing w:before="280" w:after="290" w:line="372" w:lineRule="auto"/>
      <w:ind w:leftChars="0" w:left="0" w:rightChars="100" w:right="21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3">
    <w:name w:val="Balloon Text"/>
    <w:basedOn w:val="a"/>
    <w:link w:val="a4"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Normal (Web)"/>
    <w:basedOn w:val="a"/>
    <w:qFormat/>
    <w:pPr>
      <w:spacing w:beforeAutospacing="1" w:afterAutospacing="1"/>
      <w:ind w:left="0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qFormat/>
    <w:rPr>
      <w:b/>
    </w:rPr>
  </w:style>
  <w:style w:type="character" w:styleId="a9">
    <w:name w:val="FollowedHyperlink"/>
    <w:basedOn w:val="a0"/>
    <w:qFormat/>
    <w:rPr>
      <w:color w:val="800080"/>
      <w:u w:val="single"/>
    </w:rPr>
  </w:style>
  <w:style w:type="character" w:styleId="aa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qFormat/>
    <w:rPr>
      <w:rFonts w:asciiTheme="minorHAnsi" w:eastAsiaTheme="minorEastAsia" w:hAnsiTheme="minorHAnsi"/>
      <w:b/>
      <w:sz w:val="24"/>
    </w:rPr>
  </w:style>
  <w:style w:type="character" w:customStyle="1" w:styleId="10">
    <w:name w:val="标题 1 字符"/>
    <w:link w:val="1"/>
    <w:qFormat/>
    <w:rPr>
      <w:rFonts w:ascii="Times New Roman" w:eastAsiaTheme="majorEastAsia" w:hAnsi="Times New Roman" w:cs="Times New Roman" w:hint="eastAsia"/>
      <w:b/>
      <w:kern w:val="44"/>
      <w:sz w:val="32"/>
      <w:szCs w:val="4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40">
    <w:name w:val="标题 4 字符"/>
    <w:link w:val="4"/>
    <w:qFormat/>
    <w:rPr>
      <w:rFonts w:ascii="Arial" w:hAnsi="Arial"/>
      <w:b/>
      <w:sz w:val="24"/>
    </w:rPr>
  </w:style>
  <w:style w:type="character" w:styleId="ad">
    <w:name w:val="Unresolved Mention"/>
    <w:basedOn w:val="a0"/>
    <w:uiPriority w:val="99"/>
    <w:semiHidden/>
    <w:unhideWhenUsed/>
    <w:rsid w:val="00BE5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mirrors.aliyun.com/docker-ce/linux/centos/docker-ce.repo" TargetMode="External"/><Relationship Id="rId19" Type="http://schemas.openxmlformats.org/officeDocument/2006/relationships/hyperlink" Target="https://github.com/docker/compose/releases/download/1.23.0-rc3/docker-compose-Linux-x86_64" TargetMode="External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s://github.com/docker/compose/releases/download/1.8.1/docker-compose-Linux-x86_64" TargetMode="External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B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1447</TotalTime>
  <Pages>11</Pages>
  <Words>621</Words>
  <Characters>3542</Characters>
  <Application>Microsoft Office Word</Application>
  <DocSecurity>0</DocSecurity>
  <Lines>29</Lines>
  <Paragraphs>8</Paragraphs>
  <ScaleCrop>false</ScaleCrop>
  <Company>微软中国</Company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ZBL</dc:creator>
  <cp:lastModifiedBy>273967108@qq.com</cp:lastModifiedBy>
  <cp:revision>112</cp:revision>
  <dcterms:created xsi:type="dcterms:W3CDTF">2018-10-09T12:09:00Z</dcterms:created>
  <dcterms:modified xsi:type="dcterms:W3CDTF">2018-12-20T07:53:00Z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